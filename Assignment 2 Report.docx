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E6" w:rsidRPr="000F5DE6" w:rsidRDefault="000F5DE6" w:rsidP="000F5DE6">
      <w:pPr>
        <w:pStyle w:val="Subtitle"/>
        <w:rPr>
          <w:sz w:val="36"/>
        </w:rPr>
      </w:pPr>
      <w:r w:rsidRPr="000F5DE6">
        <w:rPr>
          <w:sz w:val="36"/>
        </w:rPr>
        <w:t>ID2222 Data Mining</w:t>
      </w:r>
    </w:p>
    <w:p w:rsidR="000F5DE6" w:rsidRDefault="000F5DE6" w:rsidP="00C6554A">
      <w:pPr>
        <w:pStyle w:val="Title"/>
      </w:pPr>
    </w:p>
    <w:p w:rsidR="000F5DE6" w:rsidRDefault="000F5DE6" w:rsidP="00C6554A">
      <w:pPr>
        <w:pStyle w:val="Title"/>
      </w:pPr>
    </w:p>
    <w:p w:rsidR="000F5DE6" w:rsidRDefault="00B82178" w:rsidP="00C6554A">
      <w:pPr>
        <w:pStyle w:val="Subtitle"/>
      </w:pPr>
      <w:r w:rsidRPr="00B82178">
        <w:rPr>
          <w:caps w:val="0"/>
          <w:color w:val="007789" w:themeColor="accent1" w:themeShade="BF"/>
          <w:kern w:val="28"/>
          <w:sz w:val="60"/>
        </w:rPr>
        <w:t>Discovery of Frequent Itemsets and Association Rules</w:t>
      </w:r>
      <w:r>
        <w:rPr>
          <w:caps w:val="0"/>
          <w:color w:val="007789" w:themeColor="accent1" w:themeShade="BF"/>
          <w:kern w:val="28"/>
          <w:sz w:val="60"/>
        </w:rPr>
        <w:br/>
      </w:r>
      <w:r w:rsidR="000F5DE6" w:rsidRPr="000F5DE6">
        <w:t xml:space="preserve">Homework </w:t>
      </w:r>
      <w:r>
        <w:t>2</w:t>
      </w:r>
      <w:r w:rsidR="000F5DE6" w:rsidRPr="000F5DE6">
        <w:t xml:space="preserve"> </w:t>
      </w:r>
      <w:r w:rsidR="00F67FDF">
        <w:t>Report</w:t>
      </w:r>
    </w:p>
    <w:p w:rsidR="000F5DE6" w:rsidRDefault="000F5DE6" w:rsidP="00C6554A">
      <w:pPr>
        <w:pStyle w:val="Subtitle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C6554A" w:rsidRDefault="003F4478" w:rsidP="000F5DE6">
      <w:pPr>
        <w:pStyle w:val="Subtitle"/>
        <w:jc w:val="right"/>
      </w:pPr>
      <w:r>
        <w:t xml:space="preserve">Group </w:t>
      </w:r>
      <w:r w:rsidR="00B30E99">
        <w:t>25</w:t>
      </w:r>
    </w:p>
    <w:p w:rsidR="000F5DE6" w:rsidRDefault="000F5DE6" w:rsidP="000F5DE6">
      <w:pPr>
        <w:pStyle w:val="Subtitle"/>
        <w:jc w:val="right"/>
      </w:pPr>
      <w:r w:rsidRPr="000F5DE6">
        <w:t>Avneesh Vyas</w:t>
      </w:r>
      <w:r>
        <w:t xml:space="preserve"> &lt;</w:t>
      </w:r>
      <w:hyperlink r:id="rId9" w:history="1">
        <w:r w:rsidRPr="00B30E99">
          <w:rPr>
            <w:rStyle w:val="Hyperlink"/>
          </w:rPr>
          <w:t>avneesh@kth.se</w:t>
        </w:r>
      </w:hyperlink>
      <w:r>
        <w:t>&gt;</w:t>
      </w:r>
    </w:p>
    <w:p w:rsidR="000F5DE6" w:rsidRDefault="000F5DE6" w:rsidP="000F5DE6">
      <w:pPr>
        <w:pStyle w:val="Subtitle"/>
        <w:jc w:val="right"/>
      </w:pPr>
      <w:r w:rsidRPr="000F5DE6">
        <w:t>Algirdas</w:t>
      </w:r>
      <w:r>
        <w:t xml:space="preserve"> </w:t>
      </w:r>
      <w:r w:rsidRPr="000F5DE6">
        <w:t>Grumuldis</w:t>
      </w:r>
      <w:r>
        <w:t xml:space="preserve"> &lt;</w:t>
      </w:r>
      <w:hyperlink r:id="rId10" w:history="1">
        <w:r w:rsidRPr="001A7F13">
          <w:rPr>
            <w:rStyle w:val="Hyperlink"/>
          </w:rPr>
          <w:t>alggru@kth.se</w:t>
        </w:r>
      </w:hyperlink>
      <w:r>
        <w:t>&gt;</w:t>
      </w:r>
      <w:r>
        <w:br/>
      </w: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Default="000F5DE6" w:rsidP="000F5DE6">
      <w:pPr>
        <w:pStyle w:val="Subtitle"/>
        <w:jc w:val="right"/>
      </w:pPr>
    </w:p>
    <w:p w:rsidR="000F5DE6" w:rsidRPr="000F5DE6" w:rsidRDefault="000F5DE6" w:rsidP="000F5DE6">
      <w:pPr>
        <w:pStyle w:val="Subtitle"/>
        <w:jc w:val="right"/>
      </w:pPr>
    </w:p>
    <w:p w:rsidR="00C6554A" w:rsidRDefault="00B30E99" w:rsidP="00C6554A">
      <w:pPr>
        <w:pStyle w:val="ContactInfo"/>
      </w:pPr>
      <w:r>
        <w:t>1</w:t>
      </w:r>
      <w:r w:rsidR="00B82178">
        <w:t>9</w:t>
      </w:r>
      <w:r>
        <w:t>th</w:t>
      </w:r>
      <w:r w:rsidR="004A345D">
        <w:t xml:space="preserve"> </w:t>
      </w:r>
      <w:r>
        <w:t>November</w:t>
      </w:r>
      <w:r w:rsidR="004A345D">
        <w:t xml:space="preserve"> 2017</w:t>
      </w:r>
      <w:r w:rsidR="00C6554A">
        <w:br w:type="page"/>
      </w:r>
    </w:p>
    <w:p w:rsidR="00C6554A" w:rsidRDefault="00E45349" w:rsidP="00C6554A">
      <w:pPr>
        <w:pStyle w:val="Heading1"/>
      </w:pPr>
      <w:r>
        <w:lastRenderedPageBreak/>
        <w:t>Solution</w:t>
      </w:r>
    </w:p>
    <w:p w:rsidR="003A5B1B" w:rsidRDefault="006B3531" w:rsidP="00B45832">
      <w:pPr>
        <w:pStyle w:val="ListBullet"/>
        <w:numPr>
          <w:ilvl w:val="0"/>
          <w:numId w:val="0"/>
        </w:numPr>
      </w:pPr>
      <w:r>
        <w:t xml:space="preserve">In this </w:t>
      </w:r>
      <w:r w:rsidR="00B82178">
        <w:t>homework</w:t>
      </w:r>
      <w:r>
        <w:t>, we</w:t>
      </w:r>
      <w:r w:rsidR="003B5090">
        <w:t xml:space="preserve"> attempt to </w:t>
      </w:r>
      <w:r w:rsidR="00B82178">
        <w:t>f</w:t>
      </w:r>
      <w:r w:rsidR="00B82178" w:rsidRPr="00B82178">
        <w:t>ind frequent item</w:t>
      </w:r>
      <w:r w:rsidR="00B82178">
        <w:t xml:space="preserve"> </w:t>
      </w:r>
      <w:r w:rsidR="00B82178" w:rsidRPr="00B82178">
        <w:t xml:space="preserve">sets with support at least </w:t>
      </w:r>
      <w:r w:rsidR="00B82178" w:rsidRPr="00503C49">
        <w:rPr>
          <w:i/>
        </w:rPr>
        <w:t>s</w:t>
      </w:r>
      <w:r w:rsidR="00503C49">
        <w:rPr>
          <w:i/>
        </w:rPr>
        <w:t xml:space="preserve"> </w:t>
      </w:r>
      <w:r w:rsidR="00503C49">
        <w:t xml:space="preserve">using </w:t>
      </w:r>
      <w:r w:rsidR="00503C49" w:rsidRPr="00503C49">
        <w:t>Apriori algorithm</w:t>
      </w:r>
      <w:r w:rsidR="00E06B8B">
        <w:t>. For this, we do the following:</w:t>
      </w:r>
    </w:p>
    <w:p w:rsidR="00B45832" w:rsidRDefault="00B45832" w:rsidP="00F72017">
      <w:pPr>
        <w:pStyle w:val="ListBullet"/>
        <w:numPr>
          <w:ilvl w:val="0"/>
          <w:numId w:val="35"/>
        </w:numPr>
        <w:spacing w:before="0" w:after="0"/>
        <w:ind w:left="720"/>
      </w:pPr>
      <w:r>
        <w:t xml:space="preserve">find all frequent </w:t>
      </w:r>
      <w:r w:rsidRPr="00B45832">
        <w:t>1-itemsets</w:t>
      </w:r>
    </w:p>
    <w:p w:rsidR="00B45832" w:rsidRDefault="00F72017" w:rsidP="00F72017">
      <w:pPr>
        <w:pStyle w:val="ListBullet"/>
        <w:numPr>
          <w:ilvl w:val="0"/>
          <w:numId w:val="35"/>
        </w:numPr>
        <w:spacing w:before="0" w:after="0"/>
        <w:ind w:left="720"/>
      </w:pPr>
      <w:r>
        <w:t>for the next k-itemsets we are collecting results recursively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>filtering out baskets which do not contain frequent items from previous round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 xml:space="preserve">generating length </w:t>
      </w:r>
      <w:r w:rsidRPr="00F72017">
        <w:rPr>
          <w:i/>
        </w:rPr>
        <w:t>k</w:t>
      </w:r>
      <w:r>
        <w:rPr>
          <w:i/>
        </w:rPr>
        <w:t xml:space="preserve"> </w:t>
      </w:r>
      <w:r>
        <w:t>candidates for each basket using frequent items of basket</w:t>
      </w:r>
    </w:p>
    <w:p w:rsidR="00F72017" w:rsidRDefault="00F72017" w:rsidP="00F72017">
      <w:pPr>
        <w:pStyle w:val="ListBullet"/>
        <w:numPr>
          <w:ilvl w:val="1"/>
          <w:numId w:val="35"/>
        </w:numPr>
        <w:spacing w:before="0" w:after="0"/>
        <w:ind w:left="1080"/>
      </w:pPr>
      <w:r>
        <w:t xml:space="preserve">counting popularity of k item set and filtering out which support is less than </w:t>
      </w:r>
      <w:r>
        <w:rPr>
          <w:i/>
        </w:rPr>
        <w:t>s</w:t>
      </w:r>
    </w:p>
    <w:p w:rsidR="00F72017" w:rsidRDefault="00F72017" w:rsidP="00F72017">
      <w:pPr>
        <w:pStyle w:val="ListBullet"/>
        <w:numPr>
          <w:ilvl w:val="0"/>
          <w:numId w:val="0"/>
        </w:numPr>
      </w:pPr>
      <w:bookmarkStart w:id="0" w:name="_GoBack"/>
      <w:bookmarkEnd w:id="0"/>
    </w:p>
    <w:p w:rsidR="00A15762" w:rsidRDefault="000D5E57" w:rsidP="00A15762">
      <w:pPr>
        <w:pStyle w:val="Heading1"/>
      </w:pPr>
      <w:r>
        <w:t>Instructions to run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From the root folder run "sbt"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(Optional) In sbt shell run "eclipse" to create an eclipse project that can be imported into eclipse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In sbt shell run "compile"</w:t>
      </w:r>
      <w:r w:rsidR="002665A6">
        <w:t>.</w:t>
      </w:r>
    </w:p>
    <w:p w:rsidR="00572A07" w:rsidRDefault="002665A6" w:rsidP="00DF2EFD">
      <w:pPr>
        <w:pStyle w:val="ListParagraph"/>
        <w:numPr>
          <w:ilvl w:val="0"/>
          <w:numId w:val="32"/>
        </w:numPr>
      </w:pPr>
      <w:r>
        <w:t>In sbt shell run "run"</w:t>
      </w:r>
      <w:r w:rsidR="00572A07">
        <w:t xml:space="preserve">. </w:t>
      </w:r>
    </w:p>
    <w:p w:rsidR="00572A07" w:rsidRDefault="00572A07" w:rsidP="00572A07">
      <w:pPr>
        <w:pStyle w:val="ListParagraph"/>
      </w:pPr>
    </w:p>
    <w:p w:rsidR="001551A3" w:rsidRDefault="001551A3" w:rsidP="001551A3">
      <w:pPr>
        <w:pStyle w:val="Heading1"/>
      </w:pPr>
      <w:r>
        <w:t>Results</w:t>
      </w:r>
    </w:p>
    <w:p w:rsidR="00503C49" w:rsidRDefault="00503C49" w:rsidP="00503C49">
      <w:r>
        <w:t xml:space="preserve">Frequent items set were searched on </w:t>
      </w:r>
      <w:r w:rsidRPr="00503C49">
        <w:t>a sale transaction dataset</w:t>
      </w:r>
      <w:r>
        <w:t xml:space="preserve"> provided in canvas (</w:t>
      </w:r>
      <w:r w:rsidRPr="00503C49">
        <w:rPr>
          <w:i/>
        </w:rPr>
        <w:t>T10I4D100K.dat</w:t>
      </w:r>
      <w:r>
        <w:t>).</w:t>
      </w:r>
    </w:p>
    <w:p w:rsidR="00B45832" w:rsidRPr="00503C49" w:rsidRDefault="00B45832" w:rsidP="00503C49">
      <w:r>
        <w:t xml:space="preserve">In total </w:t>
      </w:r>
      <w:r w:rsidRPr="00B45832">
        <w:t>760</w:t>
      </w:r>
      <w:r>
        <w:t xml:space="preserve"> items sets were found with support more than 1000</w:t>
      </w:r>
    </w:p>
    <w:p w:rsidR="00B45832" w:rsidRPr="00B45832" w:rsidRDefault="00B45832" w:rsidP="00B45832">
      <w:pPr>
        <w:pStyle w:val="Code"/>
      </w:pPr>
      <w:r w:rsidRPr="00B45832">
        <w:t>(ArrayBuffer(825, 704, 39),1011)</w:t>
      </w:r>
    </w:p>
    <w:p w:rsidR="00B45832" w:rsidRPr="00B45832" w:rsidRDefault="00B45832" w:rsidP="00B45832">
      <w:pPr>
        <w:pStyle w:val="Code"/>
      </w:pPr>
      <w:r w:rsidRPr="00B45832">
        <w:t>(ArrayBuffer(829, 368),1166)</w:t>
      </w:r>
    </w:p>
    <w:p w:rsidR="00B45832" w:rsidRPr="00B45832" w:rsidRDefault="00B45832" w:rsidP="00B45832">
      <w:pPr>
        <w:pStyle w:val="Code"/>
      </w:pPr>
      <w:r w:rsidRPr="00B45832">
        <w:t>(ArrayBuffer(390, 227),1004)</w:t>
      </w:r>
    </w:p>
    <w:p w:rsidR="00B45832" w:rsidRPr="00B45832" w:rsidRDefault="00B45832" w:rsidP="00B45832">
      <w:pPr>
        <w:pStyle w:val="Code"/>
      </w:pPr>
      <w:r w:rsidRPr="00B45832">
        <w:t>(ArrayBuffer(682, 368),1165)</w:t>
      </w:r>
    </w:p>
    <w:p w:rsidR="00B45832" w:rsidRPr="00B45832" w:rsidRDefault="00B45832" w:rsidP="00B45832">
      <w:pPr>
        <w:pStyle w:val="Code"/>
      </w:pPr>
      <w:r w:rsidRPr="00B45832">
        <w:t>(ArrayBuffer(825, 39),1162)</w:t>
      </w:r>
    </w:p>
    <w:p w:rsidR="00B45832" w:rsidRPr="00B45832" w:rsidRDefault="00B45832" w:rsidP="00B45832">
      <w:pPr>
        <w:pStyle w:val="Code"/>
      </w:pPr>
      <w:r w:rsidRPr="00B45832">
        <w:t>(ArrayBuffer(829, 789),1152)</w:t>
      </w:r>
    </w:p>
    <w:p w:rsidR="00B45832" w:rsidRPr="00B45832" w:rsidRDefault="00B45832" w:rsidP="00B45832">
      <w:pPr>
        <w:pStyle w:val="Code"/>
      </w:pPr>
      <w:r w:rsidRPr="00B45832">
        <w:t>(ArrayBuffer(704, 39),1082)</w:t>
      </w:r>
    </w:p>
    <w:p w:rsidR="00B45832" w:rsidRPr="00B45832" w:rsidRDefault="00B45832" w:rsidP="00B45832">
      <w:pPr>
        <w:pStyle w:val="Code"/>
      </w:pPr>
      <w:r w:rsidRPr="00B45832">
        <w:t>(ArrayBuffer(722, 390),1003)</w:t>
      </w:r>
    </w:p>
    <w:p w:rsidR="00B45832" w:rsidRPr="00B45832" w:rsidRDefault="00B45832" w:rsidP="00B45832">
      <w:pPr>
        <w:pStyle w:val="Code"/>
      </w:pPr>
      <w:r w:rsidRPr="00B45832">
        <w:t>(ArrayBuffer(825, 704),1077)</w:t>
      </w:r>
    </w:p>
    <w:p w:rsidR="00B45832" w:rsidRPr="00B45832" w:rsidRDefault="00B45832" w:rsidP="00B45832">
      <w:pPr>
        <w:pStyle w:val="Code"/>
      </w:pPr>
      <w:r w:rsidRPr="00B45832">
        <w:t>(ArrayBuffer(217, 346),1336)</w:t>
      </w:r>
    </w:p>
    <w:p w:rsidR="00B45832" w:rsidRPr="00B45832" w:rsidRDefault="00B45832" w:rsidP="00B45832">
      <w:pPr>
        <w:pStyle w:val="Code"/>
      </w:pPr>
      <w:r w:rsidRPr="00B45832">
        <w:t>(ArrayBuffer(989),1289)</w:t>
      </w:r>
    </w:p>
    <w:p w:rsidR="00B45832" w:rsidRPr="00B45832" w:rsidRDefault="00B45832" w:rsidP="00B45832">
      <w:pPr>
        <w:pStyle w:val="Code"/>
      </w:pPr>
      <w:r w:rsidRPr="00B45832">
        <w:t>(ArrayBuffer(69),2370)</w:t>
      </w:r>
    </w:p>
    <w:p w:rsidR="00B45832" w:rsidRPr="00B45832" w:rsidRDefault="00B45832" w:rsidP="00B45832">
      <w:pPr>
        <w:pStyle w:val="Code"/>
      </w:pPr>
      <w:r w:rsidRPr="00B45832">
        <w:t>(ArrayBuffer(55),1959)</w:t>
      </w:r>
    </w:p>
    <w:p w:rsidR="00B45832" w:rsidRPr="00B45832" w:rsidRDefault="00B45832" w:rsidP="00B45832">
      <w:pPr>
        <w:pStyle w:val="Code"/>
      </w:pPr>
      <w:r w:rsidRPr="00B45832">
        <w:t>(ArrayBuffer(132),2641)</w:t>
      </w:r>
    </w:p>
    <w:p w:rsidR="00B45832" w:rsidRPr="00B45832" w:rsidRDefault="00B45832" w:rsidP="00B45832">
      <w:pPr>
        <w:pStyle w:val="Code"/>
      </w:pPr>
      <w:r w:rsidRPr="00B45832">
        <w:t>(ArrayBuffer(913),1939)</w:t>
      </w:r>
    </w:p>
    <w:p w:rsidR="00B45832" w:rsidRPr="00B45832" w:rsidRDefault="00B45832" w:rsidP="00B45832">
      <w:pPr>
        <w:pStyle w:val="Code"/>
      </w:pPr>
      <w:r w:rsidRPr="00B45832">
        <w:t>(ArrayBuffer(259),1522)</w:t>
      </w:r>
    </w:p>
    <w:p w:rsidR="00B45832" w:rsidRPr="00B45832" w:rsidRDefault="00B45832" w:rsidP="00B45832">
      <w:pPr>
        <w:pStyle w:val="Code"/>
      </w:pPr>
      <w:r w:rsidRPr="00B45832">
        <w:t>(ArrayBuffer(458),1124)</w:t>
      </w:r>
    </w:p>
    <w:p w:rsidR="00B45832" w:rsidRPr="00B45832" w:rsidRDefault="00B45832" w:rsidP="00B45832">
      <w:pPr>
        <w:pStyle w:val="Code"/>
      </w:pPr>
      <w:r w:rsidRPr="00B45832">
        <w:t>(ArrayBuffer(276),2479)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(ArrayBuffer(995),1521)</w:t>
      </w:r>
    </w:p>
    <w:p w:rsidR="00B45832" w:rsidRPr="00B45832" w:rsidRDefault="00B45832" w:rsidP="00B45832">
      <w:pPr>
        <w:pStyle w:val="Code"/>
      </w:pPr>
      <w:r w:rsidRPr="00B45832">
        <w:t>(ArrayBuffer(832),2062)</w:t>
      </w:r>
    </w:p>
    <w:p w:rsidR="00B45832" w:rsidRPr="00B45832" w:rsidRDefault="00B45832" w:rsidP="00B45832">
      <w:pPr>
        <w:pStyle w:val="Code"/>
      </w:pPr>
      <w:r w:rsidRPr="00B45832">
        <w:t>(ArrayBuffer(57),2743)</w:t>
      </w:r>
    </w:p>
    <w:p w:rsidR="00B45832" w:rsidRPr="00B45832" w:rsidRDefault="00B45832" w:rsidP="00B45832">
      <w:pPr>
        <w:pStyle w:val="Code"/>
      </w:pPr>
      <w:r w:rsidRPr="00B45832">
        <w:t>(ArrayBuffer(950),1463)</w:t>
      </w:r>
    </w:p>
    <w:p w:rsidR="00B45832" w:rsidRPr="00B45832" w:rsidRDefault="00B45832" w:rsidP="00B45832">
      <w:pPr>
        <w:pStyle w:val="Code"/>
      </w:pPr>
      <w:r w:rsidRPr="00B45832">
        <w:t>(ArrayBuffer(350),3069)</w:t>
      </w:r>
    </w:p>
    <w:p w:rsidR="00B45832" w:rsidRPr="00B45832" w:rsidRDefault="00B45832" w:rsidP="00B45832">
      <w:pPr>
        <w:pStyle w:val="Code"/>
      </w:pPr>
      <w:r w:rsidRPr="00B45832">
        <w:t>(ArrayBuffer(890),1437)</w:t>
      </w:r>
    </w:p>
    <w:p w:rsidR="00B45832" w:rsidRPr="00B45832" w:rsidRDefault="00B45832" w:rsidP="00B45832">
      <w:pPr>
        <w:pStyle w:val="Code"/>
      </w:pPr>
      <w:r w:rsidRPr="00B45832">
        <w:t>(ArrayBuffer(884),1645)</w:t>
      </w:r>
    </w:p>
    <w:p w:rsidR="00B45832" w:rsidRPr="00B45832" w:rsidRDefault="00B45832" w:rsidP="00B45832">
      <w:pPr>
        <w:pStyle w:val="Code"/>
      </w:pPr>
      <w:r w:rsidRPr="00B45832">
        <w:t>(ArrayBuffer(749),1330)</w:t>
      </w:r>
    </w:p>
    <w:p w:rsidR="00B45832" w:rsidRPr="00B45832" w:rsidRDefault="00B45832" w:rsidP="00B45832">
      <w:pPr>
        <w:pStyle w:val="Code"/>
      </w:pPr>
      <w:r w:rsidRPr="00B45832">
        <w:t>(ArrayBuffer(638),2288)</w:t>
      </w:r>
    </w:p>
    <w:p w:rsidR="00B45832" w:rsidRPr="00B45832" w:rsidRDefault="00B45832" w:rsidP="00B45832">
      <w:pPr>
        <w:pStyle w:val="Code"/>
      </w:pPr>
      <w:r w:rsidRPr="00B45832">
        <w:t>(ArrayBuffer(918),3012)</w:t>
      </w:r>
    </w:p>
    <w:p w:rsidR="00B45832" w:rsidRPr="00B45832" w:rsidRDefault="00B45832" w:rsidP="00B45832">
      <w:pPr>
        <w:pStyle w:val="Code"/>
      </w:pPr>
      <w:r w:rsidRPr="00B45832">
        <w:t>(ArrayBuffer(285),2600)</w:t>
      </w:r>
    </w:p>
    <w:p w:rsidR="00B45832" w:rsidRPr="00B45832" w:rsidRDefault="00B45832" w:rsidP="00B45832">
      <w:pPr>
        <w:pStyle w:val="Code"/>
      </w:pPr>
      <w:r w:rsidRPr="00B45832">
        <w:t>(ArrayBuffer(812),1518)</w:t>
      </w:r>
    </w:p>
    <w:p w:rsidR="00B45832" w:rsidRPr="00B45832" w:rsidRDefault="00B45832" w:rsidP="00B45832">
      <w:pPr>
        <w:pStyle w:val="Code"/>
      </w:pPr>
      <w:r w:rsidRPr="00B45832">
        <w:t>(ArrayBuffer(275),1692)</w:t>
      </w:r>
    </w:p>
    <w:p w:rsidR="00B45832" w:rsidRPr="00B45832" w:rsidRDefault="00B45832" w:rsidP="00B45832">
      <w:pPr>
        <w:pStyle w:val="Code"/>
      </w:pPr>
      <w:r w:rsidRPr="00B45832">
        <w:t>(ArrayBuffer(577),1695)</w:t>
      </w:r>
    </w:p>
    <w:p w:rsidR="00B45832" w:rsidRPr="00B45832" w:rsidRDefault="00B45832" w:rsidP="00B45832">
      <w:pPr>
        <w:pStyle w:val="Code"/>
      </w:pPr>
      <w:r w:rsidRPr="00B45832">
        <w:t>(ArrayBuffer(593),2601)</w:t>
      </w:r>
    </w:p>
    <w:p w:rsidR="00B45832" w:rsidRPr="00B45832" w:rsidRDefault="00B45832" w:rsidP="00B45832">
      <w:pPr>
        <w:pStyle w:val="Code"/>
      </w:pPr>
      <w:r w:rsidRPr="00B45832">
        <w:t>(ArrayBuffer(523),2244)</w:t>
      </w:r>
    </w:p>
    <w:p w:rsidR="00B45832" w:rsidRPr="00B45832" w:rsidRDefault="00B45832" w:rsidP="00B45832">
      <w:pPr>
        <w:pStyle w:val="Code"/>
      </w:pPr>
      <w:r w:rsidRPr="00B45832">
        <w:t>(ArrayBuffer(472),2125)</w:t>
      </w:r>
    </w:p>
    <w:p w:rsidR="00B45832" w:rsidRPr="00B45832" w:rsidRDefault="00B45832" w:rsidP="00B45832">
      <w:pPr>
        <w:pStyle w:val="Code"/>
      </w:pPr>
      <w:r w:rsidRPr="00B45832">
        <w:t>(ArrayBuffer(583),1389)</w:t>
      </w:r>
    </w:p>
    <w:p w:rsidR="00B45832" w:rsidRPr="00B45832" w:rsidRDefault="00B45832" w:rsidP="00B45832">
      <w:pPr>
        <w:pStyle w:val="Code"/>
      </w:pPr>
      <w:r w:rsidRPr="00B45832">
        <w:t>(ArrayBuffer(265),1359)</w:t>
      </w:r>
    </w:p>
    <w:p w:rsidR="00B45832" w:rsidRPr="00B45832" w:rsidRDefault="00B45832" w:rsidP="00B45832">
      <w:pPr>
        <w:pStyle w:val="Code"/>
      </w:pPr>
      <w:r w:rsidRPr="00B45832">
        <w:t>(ArrayBuffer(992),1116)</w:t>
      </w:r>
    </w:p>
    <w:p w:rsidR="00B45832" w:rsidRPr="00B45832" w:rsidRDefault="00B45832" w:rsidP="00B45832">
      <w:pPr>
        <w:pStyle w:val="Code"/>
      </w:pPr>
      <w:r w:rsidRPr="00B45832">
        <w:t>(ArrayBuffer(170),1203)</w:t>
      </w:r>
    </w:p>
    <w:p w:rsidR="00B45832" w:rsidRPr="00B45832" w:rsidRDefault="00B45832" w:rsidP="00B45832">
      <w:pPr>
        <w:pStyle w:val="Code"/>
      </w:pPr>
      <w:r w:rsidRPr="00B45832">
        <w:t>(ArrayBuffer(94),1201)</w:t>
      </w:r>
    </w:p>
    <w:p w:rsidR="00B45832" w:rsidRPr="00B45832" w:rsidRDefault="00B45832" w:rsidP="00B45832">
      <w:pPr>
        <w:pStyle w:val="Code"/>
      </w:pPr>
      <w:r w:rsidRPr="00B45832">
        <w:t>(ArrayBuffer(598),3219)</w:t>
      </w:r>
    </w:p>
    <w:p w:rsidR="00B45832" w:rsidRPr="00B45832" w:rsidRDefault="00B45832" w:rsidP="00B45832">
      <w:pPr>
        <w:pStyle w:val="Code"/>
      </w:pPr>
      <w:r w:rsidRPr="00B45832">
        <w:t>(ArrayBuffer(513),1287)</w:t>
      </w:r>
    </w:p>
    <w:p w:rsidR="00B45832" w:rsidRPr="00B45832" w:rsidRDefault="00B45832" w:rsidP="00B45832">
      <w:pPr>
        <w:pStyle w:val="Code"/>
      </w:pPr>
      <w:r w:rsidRPr="00B45832">
        <w:t>(ArrayBuffer(673),1635)</w:t>
      </w:r>
    </w:p>
    <w:p w:rsidR="00B45832" w:rsidRPr="00B45832" w:rsidRDefault="00B45832" w:rsidP="00B45832">
      <w:pPr>
        <w:pStyle w:val="Code"/>
      </w:pPr>
      <w:r w:rsidRPr="00B45832">
        <w:t>(ArrayBuffer(733),1141)</w:t>
      </w:r>
    </w:p>
    <w:p w:rsidR="00B45832" w:rsidRPr="00B45832" w:rsidRDefault="00B45832" w:rsidP="00B45832">
      <w:pPr>
        <w:pStyle w:val="Code"/>
      </w:pPr>
      <w:r w:rsidRPr="00B45832">
        <w:t>(ArrayBuffer(548),2843)</w:t>
      </w:r>
    </w:p>
    <w:p w:rsidR="00B45832" w:rsidRPr="00B45832" w:rsidRDefault="00B45832" w:rsidP="00B45832">
      <w:pPr>
        <w:pStyle w:val="Code"/>
      </w:pPr>
      <w:r w:rsidRPr="00B45832">
        <w:t>(ArrayBuffer(947),3690)</w:t>
      </w:r>
    </w:p>
    <w:p w:rsidR="00B45832" w:rsidRPr="00B45832" w:rsidRDefault="00B45832" w:rsidP="00B45832">
      <w:pPr>
        <w:pStyle w:val="Code"/>
      </w:pPr>
      <w:r w:rsidRPr="00B45832">
        <w:t>(ArrayBuffer(665),1297)</w:t>
      </w:r>
    </w:p>
    <w:p w:rsidR="00B45832" w:rsidRPr="00B45832" w:rsidRDefault="00B45832" w:rsidP="00B45832">
      <w:pPr>
        <w:pStyle w:val="Code"/>
      </w:pPr>
      <w:r w:rsidRPr="00B45832">
        <w:t>(ArrayBuffer(51),1612)</w:t>
      </w:r>
    </w:p>
    <w:p w:rsidR="00B45832" w:rsidRPr="00B45832" w:rsidRDefault="00B45832" w:rsidP="00B45832">
      <w:pPr>
        <w:pStyle w:val="Code"/>
      </w:pPr>
      <w:r w:rsidRPr="00B45832">
        <w:t>(ArrayBuffer(25),1395)</w:t>
      </w:r>
    </w:p>
    <w:p w:rsidR="00B45832" w:rsidRPr="00B45832" w:rsidRDefault="00B45832" w:rsidP="00B45832">
      <w:pPr>
        <w:pStyle w:val="Code"/>
      </w:pPr>
      <w:r w:rsidRPr="00B45832">
        <w:t>(ArrayBuffer(893),1947)</w:t>
      </w:r>
    </w:p>
    <w:p w:rsidR="00B45832" w:rsidRPr="00B45832" w:rsidRDefault="00B45832" w:rsidP="00B45832">
      <w:pPr>
        <w:pStyle w:val="Code"/>
      </w:pPr>
      <w:r w:rsidRPr="00B45832">
        <w:t>(ArrayBuffer(581),2943)</w:t>
      </w:r>
    </w:p>
    <w:p w:rsidR="00B45832" w:rsidRPr="00B45832" w:rsidRDefault="00B45832" w:rsidP="00B45832">
      <w:pPr>
        <w:pStyle w:val="Code"/>
      </w:pPr>
      <w:r w:rsidRPr="00B45832">
        <w:t>(ArrayBuffer(348),1226)</w:t>
      </w:r>
    </w:p>
    <w:p w:rsidR="00B45832" w:rsidRPr="00B45832" w:rsidRDefault="00B45832" w:rsidP="00B45832">
      <w:pPr>
        <w:pStyle w:val="Code"/>
      </w:pPr>
      <w:r w:rsidRPr="00B45832">
        <w:t>(ArrayBuffer(283),4082)</w:t>
      </w:r>
    </w:p>
    <w:p w:rsidR="00B45832" w:rsidRPr="00B45832" w:rsidRDefault="00B45832" w:rsidP="00B45832">
      <w:pPr>
        <w:pStyle w:val="Code"/>
      </w:pPr>
      <w:r w:rsidRPr="00B45832">
        <w:t>(ArrayBuffer(27),2165)</w:t>
      </w:r>
    </w:p>
    <w:p w:rsidR="00B45832" w:rsidRPr="00B45832" w:rsidRDefault="00B45832" w:rsidP="00B45832">
      <w:pPr>
        <w:pStyle w:val="Code"/>
      </w:pPr>
      <w:r w:rsidRPr="00B45832">
        <w:t>(ArrayBuffer(651),1288)</w:t>
      </w:r>
    </w:p>
    <w:p w:rsidR="00B45832" w:rsidRPr="00B45832" w:rsidRDefault="00B45832" w:rsidP="00B45832">
      <w:pPr>
        <w:pStyle w:val="Code"/>
      </w:pPr>
      <w:r w:rsidRPr="00B45832">
        <w:t>(ArrayBuffer(580),1667)</w:t>
      </w:r>
    </w:p>
    <w:p w:rsidR="00B45832" w:rsidRPr="00B45832" w:rsidRDefault="00B45832" w:rsidP="00B45832">
      <w:pPr>
        <w:pStyle w:val="Code"/>
      </w:pPr>
      <w:r w:rsidRPr="00B45832">
        <w:t>(ArrayBuffer(147),1383)</w:t>
      </w:r>
    </w:p>
    <w:p w:rsidR="00B45832" w:rsidRPr="00B45832" w:rsidRDefault="00B45832" w:rsidP="00B45832">
      <w:pPr>
        <w:pStyle w:val="Code"/>
      </w:pPr>
      <w:r w:rsidRPr="00B45832">
        <w:t>(ArrayBuffer(860),1255)</w:t>
      </w:r>
    </w:p>
    <w:p w:rsidR="00B45832" w:rsidRPr="00B45832" w:rsidRDefault="00B45832" w:rsidP="00B45832">
      <w:pPr>
        <w:pStyle w:val="Code"/>
      </w:pPr>
      <w:r w:rsidRPr="00B45832">
        <w:t>(ArrayBuffer(521),1582)</w:t>
      </w:r>
    </w:p>
    <w:p w:rsidR="00B45832" w:rsidRPr="00B45832" w:rsidRDefault="00B45832" w:rsidP="00B45832">
      <w:pPr>
        <w:pStyle w:val="Code"/>
      </w:pPr>
      <w:r w:rsidRPr="00B45832">
        <w:t>(ArrayBuffer(871),2810)</w:t>
      </w:r>
    </w:p>
    <w:p w:rsidR="00B45832" w:rsidRPr="00B45832" w:rsidRDefault="00B45832" w:rsidP="00B45832">
      <w:pPr>
        <w:pStyle w:val="Code"/>
      </w:pPr>
      <w:r w:rsidRPr="00B45832">
        <w:t>(ArrayBuffer(378),1149)</w:t>
      </w:r>
    </w:p>
    <w:p w:rsidR="00B45832" w:rsidRPr="00B45832" w:rsidRDefault="00B45832" w:rsidP="00B45832">
      <w:pPr>
        <w:pStyle w:val="Code"/>
      </w:pPr>
      <w:r w:rsidRPr="00B45832">
        <w:t>(ArrayBuffer(279),3014)</w:t>
      </w:r>
    </w:p>
    <w:p w:rsidR="00B45832" w:rsidRPr="00B45832" w:rsidRDefault="00B45832" w:rsidP="00B45832">
      <w:pPr>
        <w:pStyle w:val="Code"/>
      </w:pPr>
      <w:r w:rsidRPr="00B45832">
        <w:t>(ArrayBuffer(21),2666)</w:t>
      </w:r>
    </w:p>
    <w:p w:rsidR="00B45832" w:rsidRPr="00B45832" w:rsidRDefault="00B45832" w:rsidP="00B45832">
      <w:pPr>
        <w:pStyle w:val="Code"/>
      </w:pPr>
      <w:r w:rsidRPr="00B45832">
        <w:t>(ArrayBuffer(392),2420)</w:t>
      </w:r>
    </w:p>
    <w:p w:rsidR="00B45832" w:rsidRPr="00B45832" w:rsidRDefault="00B45832" w:rsidP="00B45832">
      <w:pPr>
        <w:pStyle w:val="Code"/>
      </w:pPr>
      <w:r w:rsidRPr="00B45832">
        <w:t>(ArrayBuffer(631),2793)</w:t>
      </w:r>
    </w:p>
    <w:p w:rsidR="00B45832" w:rsidRPr="00B45832" w:rsidRDefault="00B45832" w:rsidP="00B45832">
      <w:pPr>
        <w:pStyle w:val="Code"/>
      </w:pPr>
      <w:r w:rsidRPr="00B45832">
        <w:t>(ArrayBuffer(58),1330)</w:t>
      </w:r>
    </w:p>
    <w:p w:rsidR="00B45832" w:rsidRPr="00B45832" w:rsidRDefault="00B45832" w:rsidP="00B45832">
      <w:pPr>
        <w:pStyle w:val="Code"/>
      </w:pPr>
      <w:r w:rsidRPr="00B45832">
        <w:t>(ArrayBuffer(527),1185)</w:t>
      </w:r>
    </w:p>
    <w:p w:rsidR="00B45832" w:rsidRPr="00B45832" w:rsidRDefault="00B45832" w:rsidP="00B45832">
      <w:pPr>
        <w:pStyle w:val="Code"/>
      </w:pPr>
      <w:r w:rsidRPr="00B45832">
        <w:t>(ArrayBuffer(798),3103)</w:t>
      </w:r>
    </w:p>
    <w:p w:rsidR="00B45832" w:rsidRPr="00B45832" w:rsidRDefault="00B45832" w:rsidP="00B45832">
      <w:pPr>
        <w:pStyle w:val="Code"/>
      </w:pPr>
      <w:r w:rsidRPr="00B45832">
        <w:t>(ArrayBuffer(343),1599)</w:t>
      </w:r>
    </w:p>
    <w:p w:rsidR="00B45832" w:rsidRPr="00B45832" w:rsidRDefault="00B45832" w:rsidP="00B45832">
      <w:pPr>
        <w:pStyle w:val="Code"/>
      </w:pPr>
      <w:r w:rsidRPr="00B45832">
        <w:t>(ArrayBuffer(35),1984)</w:t>
      </w:r>
    </w:p>
    <w:p w:rsidR="00B45832" w:rsidRPr="00B45832" w:rsidRDefault="00B45832" w:rsidP="00B45832">
      <w:pPr>
        <w:pStyle w:val="Code"/>
      </w:pPr>
      <w:r w:rsidRPr="00B45832">
        <w:t>(ArrayBuffer(676),2717)</w:t>
      </w:r>
    </w:p>
    <w:p w:rsidR="00B45832" w:rsidRPr="00B45832" w:rsidRDefault="00B45832" w:rsidP="00B45832">
      <w:pPr>
        <w:pStyle w:val="Code"/>
      </w:pPr>
      <w:r w:rsidRPr="00B45832">
        <w:t>(ArrayBuffer(90),1875)</w:t>
      </w:r>
    </w:p>
    <w:p w:rsidR="00B45832" w:rsidRPr="00B45832" w:rsidRDefault="00B45832" w:rsidP="00B45832">
      <w:pPr>
        <w:pStyle w:val="Code"/>
      </w:pPr>
      <w:r w:rsidRPr="00B45832">
        <w:t>(ArrayBuffer(217),5375)</w:t>
      </w:r>
    </w:p>
    <w:p w:rsidR="00B45832" w:rsidRPr="00B45832" w:rsidRDefault="00B45832" w:rsidP="00B45832">
      <w:pPr>
        <w:pStyle w:val="Code"/>
      </w:pPr>
      <w:r w:rsidRPr="00B45832">
        <w:t>(ArrayBuffer(477),2462)</w:t>
      </w:r>
    </w:p>
    <w:p w:rsidR="00B45832" w:rsidRPr="00B45832" w:rsidRDefault="00B45832" w:rsidP="00B45832">
      <w:pPr>
        <w:pStyle w:val="Code"/>
      </w:pPr>
      <w:r w:rsidRPr="00B45832">
        <w:t>(ArrayBuffer(686),1495)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(ArrayBuffer(618),1337)</w:t>
      </w:r>
    </w:p>
    <w:p w:rsidR="00B45832" w:rsidRPr="00B45832" w:rsidRDefault="00B45832" w:rsidP="00B45832">
      <w:pPr>
        <w:pStyle w:val="Code"/>
      </w:pPr>
      <w:r w:rsidRPr="00B45832">
        <w:t>(ArrayBuffer(674),2527)</w:t>
      </w:r>
    </w:p>
    <w:p w:rsidR="00B45832" w:rsidRPr="00B45832" w:rsidRDefault="00B45832" w:rsidP="00B45832">
      <w:pPr>
        <w:pStyle w:val="Code"/>
      </w:pPr>
      <w:r w:rsidRPr="00B45832">
        <w:t>(ArrayBuffer(422),1255)</w:t>
      </w:r>
    </w:p>
    <w:p w:rsidR="00B45832" w:rsidRPr="00B45832" w:rsidRDefault="00B45832" w:rsidP="00B45832">
      <w:pPr>
        <w:pStyle w:val="Code"/>
      </w:pPr>
      <w:r w:rsidRPr="00B45832">
        <w:t>(ArrayBuffer(185),1529)</w:t>
      </w:r>
    </w:p>
    <w:p w:rsidR="00B45832" w:rsidRPr="00B45832" w:rsidRDefault="00B45832" w:rsidP="00B45832">
      <w:pPr>
        <w:pStyle w:val="Code"/>
      </w:pPr>
      <w:r w:rsidRPr="00B45832">
        <w:t>(ArrayBuffer(888),3686)</w:t>
      </w:r>
    </w:p>
    <w:p w:rsidR="00B45832" w:rsidRPr="00B45832" w:rsidRDefault="00B45832" w:rsidP="00B45832">
      <w:pPr>
        <w:pStyle w:val="Code"/>
      </w:pPr>
      <w:r w:rsidRPr="00B45832">
        <w:t>(ArrayBuffer(280),2108)</w:t>
      </w:r>
    </w:p>
    <w:p w:rsidR="00B45832" w:rsidRPr="00B45832" w:rsidRDefault="00B45832" w:rsidP="00B45832">
      <w:pPr>
        <w:pStyle w:val="Code"/>
      </w:pPr>
      <w:r w:rsidRPr="00B45832">
        <w:t>(ArrayBuffer(809),2163)</w:t>
      </w:r>
    </w:p>
    <w:p w:rsidR="00B45832" w:rsidRPr="00B45832" w:rsidRDefault="00B45832" w:rsidP="00B45832">
      <w:pPr>
        <w:pStyle w:val="Code"/>
      </w:pPr>
      <w:r w:rsidRPr="00B45832">
        <w:t>(ArrayBuffer(774),2046)</w:t>
      </w:r>
    </w:p>
    <w:p w:rsidR="00B45832" w:rsidRPr="00B45832" w:rsidRDefault="00B45832" w:rsidP="00B45832">
      <w:pPr>
        <w:pStyle w:val="Code"/>
      </w:pPr>
      <w:r w:rsidRPr="00B45832">
        <w:t>(ArrayBuffer(336),1071)</w:t>
      </w:r>
    </w:p>
    <w:p w:rsidR="00B45832" w:rsidRPr="00B45832" w:rsidRDefault="00B45832" w:rsidP="00B45832">
      <w:pPr>
        <w:pStyle w:val="Code"/>
      </w:pPr>
      <w:r w:rsidRPr="00B45832">
        <w:t>(ArrayBuffer(758),2860)</w:t>
      </w:r>
    </w:p>
    <w:p w:rsidR="00B45832" w:rsidRPr="00B45832" w:rsidRDefault="00B45832" w:rsidP="00B45832">
      <w:pPr>
        <w:pStyle w:val="Code"/>
      </w:pPr>
      <w:r w:rsidRPr="00B45832">
        <w:t>(ArrayBuffer(900),1165)</w:t>
      </w:r>
    </w:p>
    <w:p w:rsidR="00B45832" w:rsidRPr="00B45832" w:rsidRDefault="00B45832" w:rsidP="00B45832">
      <w:pPr>
        <w:pStyle w:val="Code"/>
      </w:pPr>
      <w:r w:rsidRPr="00B45832">
        <w:t>(ArrayBuffer(956),3626)</w:t>
      </w:r>
    </w:p>
    <w:p w:rsidR="00B45832" w:rsidRPr="00B45832" w:rsidRDefault="00B45832" w:rsidP="00B45832">
      <w:pPr>
        <w:pStyle w:val="Code"/>
      </w:pPr>
      <w:r w:rsidRPr="00B45832">
        <w:t>(ArrayBuffer(744),2177)</w:t>
      </w:r>
    </w:p>
    <w:p w:rsidR="00B45832" w:rsidRPr="00B45832" w:rsidRDefault="00B45832" w:rsidP="00B45832">
      <w:pPr>
        <w:pStyle w:val="Code"/>
      </w:pPr>
      <w:r w:rsidRPr="00B45832">
        <w:t>(ArrayBuffer(534),1531)</w:t>
      </w:r>
    </w:p>
    <w:p w:rsidR="00B45832" w:rsidRPr="00B45832" w:rsidRDefault="00B45832" w:rsidP="00B45832">
      <w:pPr>
        <w:pStyle w:val="Code"/>
      </w:pPr>
      <w:r w:rsidRPr="00B45832">
        <w:t>(ArrayBuffer(140),2687)</w:t>
      </w:r>
    </w:p>
    <w:p w:rsidR="00B45832" w:rsidRPr="00B45832" w:rsidRDefault="00B45832" w:rsidP="00B45832">
      <w:pPr>
        <w:pStyle w:val="Code"/>
      </w:pPr>
      <w:r w:rsidRPr="00B45832">
        <w:t>(ArrayBuffer(70),2411)</w:t>
      </w:r>
    </w:p>
    <w:p w:rsidR="00B45832" w:rsidRPr="00B45832" w:rsidRDefault="00B45832" w:rsidP="00B45832">
      <w:pPr>
        <w:pStyle w:val="Code"/>
      </w:pPr>
      <w:r w:rsidRPr="00B45832">
        <w:t>(ArrayBuffer(874),2237)</w:t>
      </w:r>
    </w:p>
    <w:p w:rsidR="00B45832" w:rsidRPr="00B45832" w:rsidRDefault="00B45832" w:rsidP="00B45832">
      <w:pPr>
        <w:pStyle w:val="Code"/>
      </w:pPr>
      <w:r w:rsidRPr="00B45832">
        <w:t>(ArrayBuffer(573),1229)</w:t>
      </w:r>
    </w:p>
    <w:p w:rsidR="00B45832" w:rsidRPr="00B45832" w:rsidRDefault="00B45832" w:rsidP="00B45832">
      <w:pPr>
        <w:pStyle w:val="Code"/>
      </w:pPr>
      <w:r w:rsidRPr="00B45832">
        <w:t>(ArrayBuffer(944),2794)</w:t>
      </w:r>
    </w:p>
    <w:p w:rsidR="00B45832" w:rsidRPr="00B45832" w:rsidRDefault="00B45832" w:rsidP="00B45832">
      <w:pPr>
        <w:pStyle w:val="Code"/>
      </w:pPr>
      <w:r w:rsidRPr="00B45832">
        <w:t>(ArrayBuffer(229),2281)</w:t>
      </w:r>
    </w:p>
    <w:p w:rsidR="00B45832" w:rsidRPr="00B45832" w:rsidRDefault="00B45832" w:rsidP="00B45832">
      <w:pPr>
        <w:pStyle w:val="Code"/>
      </w:pPr>
      <w:r w:rsidRPr="00B45832">
        <w:t>(ArrayBuffer(411),2047)</w:t>
      </w:r>
    </w:p>
    <w:p w:rsidR="00B45832" w:rsidRPr="00B45832" w:rsidRDefault="00B45832" w:rsidP="00B45832">
      <w:pPr>
        <w:pStyle w:val="Code"/>
      </w:pPr>
      <w:r w:rsidRPr="00B45832">
        <w:t>(ArrayBuffer(814),1672)</w:t>
      </w:r>
    </w:p>
    <w:p w:rsidR="00B45832" w:rsidRPr="00B45832" w:rsidRDefault="00B45832" w:rsidP="00B45832">
      <w:pPr>
        <w:pStyle w:val="Code"/>
      </w:pPr>
      <w:r w:rsidRPr="00B45832">
        <w:t>(ArrayBuffer(322),1154)</w:t>
      </w:r>
    </w:p>
    <w:p w:rsidR="00B45832" w:rsidRPr="00B45832" w:rsidRDefault="00B45832" w:rsidP="00B45832">
      <w:pPr>
        <w:pStyle w:val="Code"/>
      </w:pPr>
      <w:r w:rsidRPr="00B45832">
        <w:t>(ArrayBuffer(5),1094)</w:t>
      </w:r>
    </w:p>
    <w:p w:rsidR="00B45832" w:rsidRPr="00B45832" w:rsidRDefault="00B45832" w:rsidP="00B45832">
      <w:pPr>
        <w:pStyle w:val="Code"/>
      </w:pPr>
      <w:r w:rsidRPr="00B45832">
        <w:t>(ArrayBuffer(511),1015)</w:t>
      </w:r>
    </w:p>
    <w:p w:rsidR="00B45832" w:rsidRPr="00B45832" w:rsidRDefault="00B45832" w:rsidP="00B45832">
      <w:pPr>
        <w:pStyle w:val="Code"/>
      </w:pPr>
      <w:r w:rsidRPr="00B45832">
        <w:t>(ArrayBuffer(820),1473)</w:t>
      </w:r>
    </w:p>
    <w:p w:rsidR="00B45832" w:rsidRPr="00B45832" w:rsidRDefault="00B45832" w:rsidP="00B45832">
      <w:pPr>
        <w:pStyle w:val="Code"/>
      </w:pPr>
      <w:r w:rsidRPr="00B45832">
        <w:t>(ArrayBuffer(963),1327)</w:t>
      </w:r>
    </w:p>
    <w:p w:rsidR="00B45832" w:rsidRPr="00B45832" w:rsidRDefault="00B45832" w:rsidP="00B45832">
      <w:pPr>
        <w:pStyle w:val="Code"/>
      </w:pPr>
      <w:r w:rsidRPr="00B45832">
        <w:t>(ArrayBuffer(710),1044)</w:t>
      </w:r>
    </w:p>
    <w:p w:rsidR="00B45832" w:rsidRPr="00B45832" w:rsidRDefault="00B45832" w:rsidP="00B45832">
      <w:pPr>
        <w:pStyle w:val="Code"/>
      </w:pPr>
      <w:r w:rsidRPr="00B45832">
        <w:t>(ArrayBuffer(857),1588)</w:t>
      </w:r>
    </w:p>
    <w:p w:rsidR="00B45832" w:rsidRPr="00B45832" w:rsidRDefault="00B45832" w:rsidP="00B45832">
      <w:pPr>
        <w:pStyle w:val="Code"/>
      </w:pPr>
      <w:r w:rsidRPr="00B45832">
        <w:t>(ArrayBuffer(100),1749)</w:t>
      </w:r>
    </w:p>
    <w:p w:rsidR="00B45832" w:rsidRPr="00B45832" w:rsidRDefault="00B45832" w:rsidP="00B45832">
      <w:pPr>
        <w:pStyle w:val="Code"/>
      </w:pPr>
      <w:r w:rsidRPr="00B45832">
        <w:t>(ArrayBuffer(887),1671)</w:t>
      </w:r>
    </w:p>
    <w:p w:rsidR="00B45832" w:rsidRPr="00B45832" w:rsidRDefault="00B45832" w:rsidP="00B45832">
      <w:pPr>
        <w:pStyle w:val="Code"/>
      </w:pPr>
      <w:r w:rsidRPr="00B45832">
        <w:t>(ArrayBuffer(390),2685)</w:t>
      </w:r>
    </w:p>
    <w:p w:rsidR="00B45832" w:rsidRPr="00B45832" w:rsidRDefault="00B45832" w:rsidP="00B45832">
      <w:pPr>
        <w:pStyle w:val="Code"/>
      </w:pPr>
      <w:r w:rsidRPr="00B45832">
        <w:t>(ArrayBuffer(678),1329)</w:t>
      </w:r>
    </w:p>
    <w:p w:rsidR="00B45832" w:rsidRPr="00B45832" w:rsidRDefault="00B45832" w:rsidP="00B45832">
      <w:pPr>
        <w:pStyle w:val="Code"/>
      </w:pPr>
      <w:r w:rsidRPr="00B45832">
        <w:t>(ArrayBuffer(516),1544)</w:t>
      </w:r>
    </w:p>
    <w:p w:rsidR="00B45832" w:rsidRPr="00B45832" w:rsidRDefault="00B45832" w:rsidP="00B45832">
      <w:pPr>
        <w:pStyle w:val="Code"/>
      </w:pPr>
      <w:r w:rsidRPr="00B45832">
        <w:t>(ArrayBuffer(349),2041)</w:t>
      </w:r>
    </w:p>
    <w:p w:rsidR="00B45832" w:rsidRPr="00B45832" w:rsidRDefault="00B45832" w:rsidP="00B45832">
      <w:pPr>
        <w:pStyle w:val="Code"/>
      </w:pPr>
      <w:r w:rsidRPr="00B45832">
        <w:t>(ArrayBuffer(941),1126)</w:t>
      </w:r>
    </w:p>
    <w:p w:rsidR="00B45832" w:rsidRPr="00B45832" w:rsidRDefault="00B45832" w:rsidP="00B45832">
      <w:pPr>
        <w:pStyle w:val="Code"/>
      </w:pPr>
      <w:r w:rsidRPr="00B45832">
        <w:t>(ArrayBuffer(494),5102)</w:t>
      </w:r>
    </w:p>
    <w:p w:rsidR="00B45832" w:rsidRPr="00B45832" w:rsidRDefault="00B45832" w:rsidP="00B45832">
      <w:pPr>
        <w:pStyle w:val="Code"/>
      </w:pPr>
      <w:r w:rsidRPr="00B45832">
        <w:t>(ArrayBuffer(540),1293)</w:t>
      </w:r>
    </w:p>
    <w:p w:rsidR="00B45832" w:rsidRPr="00B45832" w:rsidRDefault="00B45832" w:rsidP="00B45832">
      <w:pPr>
        <w:pStyle w:val="Code"/>
      </w:pPr>
      <w:r w:rsidRPr="00B45832">
        <w:t>(ArrayBuffer(530),1263)</w:t>
      </w:r>
    </w:p>
    <w:p w:rsidR="00B45832" w:rsidRPr="00B45832" w:rsidRDefault="00B45832" w:rsidP="00B45832">
      <w:pPr>
        <w:pStyle w:val="Code"/>
      </w:pPr>
      <w:r w:rsidRPr="00B45832">
        <w:t>(ArrayBuffer(906),1444)</w:t>
      </w:r>
    </w:p>
    <w:p w:rsidR="00B45832" w:rsidRPr="00B45832" w:rsidRDefault="00B45832" w:rsidP="00B45832">
      <w:pPr>
        <w:pStyle w:val="Code"/>
      </w:pPr>
      <w:r w:rsidRPr="00B45832">
        <w:t>(ArrayBuffer(707),1354)</w:t>
      </w:r>
    </w:p>
    <w:p w:rsidR="00B45832" w:rsidRPr="00B45832" w:rsidRDefault="00B45832" w:rsidP="00B45832">
      <w:pPr>
        <w:pStyle w:val="Code"/>
      </w:pPr>
      <w:r w:rsidRPr="00B45832">
        <w:t>(ArrayBuffer(48),2472)</w:t>
      </w:r>
    </w:p>
    <w:p w:rsidR="00B45832" w:rsidRPr="00B45832" w:rsidRDefault="00B45832" w:rsidP="00B45832">
      <w:pPr>
        <w:pStyle w:val="Code"/>
      </w:pPr>
      <w:r w:rsidRPr="00B45832">
        <w:t>(ArrayBuffer(163),1256)</w:t>
      </w:r>
    </w:p>
    <w:p w:rsidR="00B45832" w:rsidRPr="00B45832" w:rsidRDefault="00B45832" w:rsidP="00B45832">
      <w:pPr>
        <w:pStyle w:val="Code"/>
      </w:pPr>
      <w:r w:rsidRPr="00B45832">
        <w:t>(ArrayBuffer(988),1164)</w:t>
      </w:r>
    </w:p>
    <w:p w:rsidR="00B45832" w:rsidRPr="00B45832" w:rsidRDefault="00B45832" w:rsidP="00B45832">
      <w:pPr>
        <w:pStyle w:val="Code"/>
      </w:pPr>
      <w:r w:rsidRPr="00B45832">
        <w:t>(ArrayBuffer(309),1262)</w:t>
      </w:r>
    </w:p>
    <w:p w:rsidR="00B45832" w:rsidRPr="00B45832" w:rsidRDefault="00B45832" w:rsidP="00B45832">
      <w:pPr>
        <w:pStyle w:val="Code"/>
      </w:pPr>
      <w:r w:rsidRPr="00B45832">
        <w:t>(ArrayBuffer(982),1640)</w:t>
      </w:r>
    </w:p>
    <w:p w:rsidR="00B45832" w:rsidRPr="00B45832" w:rsidRDefault="00B45832" w:rsidP="00B45832">
      <w:pPr>
        <w:pStyle w:val="Code"/>
      </w:pPr>
      <w:r w:rsidRPr="00B45832">
        <w:t>(ArrayBuffer(529),7057)</w:t>
      </w:r>
    </w:p>
    <w:p w:rsidR="00B45832" w:rsidRPr="00B45832" w:rsidRDefault="00B45832" w:rsidP="00B45832">
      <w:pPr>
        <w:pStyle w:val="Code"/>
      </w:pPr>
      <w:r w:rsidRPr="00B45832">
        <w:t>(ArrayBuffer(33),1460)</w:t>
      </w:r>
    </w:p>
    <w:p w:rsidR="00B45832" w:rsidRPr="00B45832" w:rsidRDefault="00B45832" w:rsidP="00B45832">
      <w:pPr>
        <w:pStyle w:val="Code"/>
      </w:pPr>
      <w:r w:rsidRPr="00B45832">
        <w:t>(ArrayBuffer(115),1775)</w:t>
      </w:r>
    </w:p>
    <w:p w:rsidR="00B45832" w:rsidRPr="00B45832" w:rsidRDefault="00B45832" w:rsidP="00B45832">
      <w:pPr>
        <w:pStyle w:val="Code"/>
      </w:pPr>
      <w:r w:rsidRPr="00B45832">
        <w:t>(ArrayBuffer(867),1530)</w:t>
      </w:r>
    </w:p>
    <w:p w:rsidR="00B45832" w:rsidRPr="00B45832" w:rsidRDefault="00B45832" w:rsidP="00B45832">
      <w:pPr>
        <w:pStyle w:val="Code"/>
      </w:pPr>
      <w:r w:rsidRPr="00B45832">
        <w:t>(ArrayBuffer(628),1102)</w:t>
      </w:r>
    </w:p>
    <w:p w:rsidR="00B45832" w:rsidRPr="00B45832" w:rsidRDefault="00B45832" w:rsidP="00B45832">
      <w:pPr>
        <w:pStyle w:val="Code"/>
      </w:pPr>
      <w:r w:rsidRPr="00B45832">
        <w:t>(ArrayBuffer(294),1445)</w:t>
      </w:r>
    </w:p>
    <w:p w:rsidR="00B45832" w:rsidRPr="00B45832" w:rsidRDefault="00B45832" w:rsidP="00B45832">
      <w:pPr>
        <w:pStyle w:val="Code"/>
      </w:pPr>
      <w:r w:rsidRPr="00B45832">
        <w:t>(ArrayBuffer(471),2894)</w:t>
      </w:r>
    </w:p>
    <w:p w:rsidR="00B45832" w:rsidRPr="00B45832" w:rsidRDefault="00B45832" w:rsidP="00B45832">
      <w:pPr>
        <w:pStyle w:val="Code"/>
      </w:pPr>
      <w:r w:rsidRPr="00B45832">
        <w:t>(ArrayBuffer(658),1881)</w:t>
      </w:r>
    </w:p>
    <w:p w:rsidR="00B45832" w:rsidRPr="00B45832" w:rsidRDefault="00B45832" w:rsidP="00B45832">
      <w:pPr>
        <w:pStyle w:val="Code"/>
      </w:pPr>
      <w:r w:rsidRPr="00B45832">
        <w:t>(ArrayBuffer(469),1502)</w:t>
      </w:r>
    </w:p>
    <w:p w:rsidR="00B45832" w:rsidRPr="00B45832" w:rsidRDefault="00B45832" w:rsidP="00B45832">
      <w:pPr>
        <w:pStyle w:val="Code"/>
      </w:pPr>
      <w:r w:rsidRPr="00B45832">
        <w:t>(ArrayBuffer(991),1268)</w:t>
      </w:r>
    </w:p>
    <w:p w:rsidR="00B45832" w:rsidRPr="00B45832" w:rsidRDefault="00B45832" w:rsidP="00B45832">
      <w:pPr>
        <w:pStyle w:val="Code"/>
      </w:pPr>
      <w:r w:rsidRPr="00B45832">
        <w:t>(ArrayBuffer(68),1601)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(ArrayBuffer(795),3361)</w:t>
      </w:r>
    </w:p>
    <w:p w:rsidR="00B45832" w:rsidRPr="00B45832" w:rsidRDefault="00B45832" w:rsidP="00B45832">
      <w:pPr>
        <w:pStyle w:val="Code"/>
      </w:pPr>
      <w:r w:rsidRPr="00B45832">
        <w:t>(ArrayBuffer(606),2668)</w:t>
      </w:r>
    </w:p>
    <w:p w:rsidR="00B45832" w:rsidRPr="00B45832" w:rsidRDefault="00B45832" w:rsidP="00B45832">
      <w:pPr>
        <w:pStyle w:val="Code"/>
      </w:pPr>
      <w:r w:rsidRPr="00B45832">
        <w:t>(ArrayBuffer(151),2611)</w:t>
      </w:r>
    </w:p>
    <w:p w:rsidR="00B45832" w:rsidRPr="00B45832" w:rsidRDefault="00B45832" w:rsidP="00B45832">
      <w:pPr>
        <w:pStyle w:val="Code"/>
      </w:pPr>
      <w:r w:rsidRPr="00B45832">
        <w:t>(ArrayBuffer(815),1358)</w:t>
      </w:r>
    </w:p>
    <w:p w:rsidR="00B45832" w:rsidRPr="00B45832" w:rsidRDefault="00B45832" w:rsidP="00B45832">
      <w:pPr>
        <w:pStyle w:val="Code"/>
      </w:pPr>
      <w:r w:rsidRPr="00B45832">
        <w:t>(ArrayBuffer(181),1235)</w:t>
      </w:r>
    </w:p>
    <w:p w:rsidR="00B45832" w:rsidRPr="00B45832" w:rsidRDefault="00B45832" w:rsidP="00B45832">
      <w:pPr>
        <w:pStyle w:val="Code"/>
      </w:pPr>
      <w:r w:rsidRPr="00B45832">
        <w:t>(ArrayBuffer(526),2793)</w:t>
      </w:r>
    </w:p>
    <w:p w:rsidR="00B45832" w:rsidRPr="00B45832" w:rsidRDefault="00B45832" w:rsidP="00B45832">
      <w:pPr>
        <w:pStyle w:val="Code"/>
      </w:pPr>
      <w:r w:rsidRPr="00B45832">
        <w:t>(ArrayBuffer(104),1158)</w:t>
      </w:r>
    </w:p>
    <w:p w:rsidR="00B45832" w:rsidRPr="00B45832" w:rsidRDefault="00B45832" w:rsidP="00B45832">
      <w:pPr>
        <w:pStyle w:val="Code"/>
      </w:pPr>
      <w:r w:rsidRPr="00B45832">
        <w:t>(ArrayBuffer(405),1525)</w:t>
      </w:r>
    </w:p>
    <w:p w:rsidR="00B45832" w:rsidRPr="00B45832" w:rsidRDefault="00B45832" w:rsidP="00B45832">
      <w:pPr>
        <w:pStyle w:val="Code"/>
      </w:pPr>
      <w:r w:rsidRPr="00B45832">
        <w:t>(ArrayBuffer(949),1414)</w:t>
      </w:r>
    </w:p>
    <w:p w:rsidR="00B45832" w:rsidRPr="00B45832" w:rsidRDefault="00B45832" w:rsidP="00B45832">
      <w:pPr>
        <w:pStyle w:val="Code"/>
      </w:pPr>
      <w:r w:rsidRPr="00B45832">
        <w:t>(ArrayBuffer(122),1081)</w:t>
      </w:r>
    </w:p>
    <w:p w:rsidR="00B45832" w:rsidRPr="00B45832" w:rsidRDefault="00B45832" w:rsidP="00B45832">
      <w:pPr>
        <w:pStyle w:val="Code"/>
      </w:pPr>
      <w:r w:rsidRPr="00B45832">
        <w:t>(ArrayBuffer(239),2742)</w:t>
      </w:r>
    </w:p>
    <w:p w:rsidR="00B45832" w:rsidRPr="00B45832" w:rsidRDefault="00B45832" w:rsidP="00B45832">
      <w:pPr>
        <w:pStyle w:val="Code"/>
      </w:pPr>
      <w:r w:rsidRPr="00B45832">
        <w:t>(ArrayBuffer(357),1142)</w:t>
      </w:r>
    </w:p>
    <w:p w:rsidR="00B45832" w:rsidRPr="00B45832" w:rsidRDefault="00B45832" w:rsidP="00B45832">
      <w:pPr>
        <w:pStyle w:val="Code"/>
      </w:pPr>
      <w:r w:rsidRPr="00B45832">
        <w:t>(ArrayBuffer(41),1353)</w:t>
      </w:r>
    </w:p>
    <w:p w:rsidR="00B45832" w:rsidRPr="00B45832" w:rsidRDefault="00B45832" w:rsidP="00B45832">
      <w:pPr>
        <w:pStyle w:val="Code"/>
      </w:pPr>
      <w:r w:rsidRPr="00B45832">
        <w:t>(ArrayBuffer(419),5057)</w:t>
      </w:r>
    </w:p>
    <w:p w:rsidR="00B45832" w:rsidRPr="00B45832" w:rsidRDefault="00B45832" w:rsidP="00B45832">
      <w:pPr>
        <w:pStyle w:val="Code"/>
      </w:pPr>
      <w:r w:rsidRPr="00B45832">
        <w:t>(ArrayBuffer(766),6265)</w:t>
      </w:r>
    </w:p>
    <w:p w:rsidR="00B45832" w:rsidRPr="00B45832" w:rsidRDefault="00B45832" w:rsidP="00B45832">
      <w:pPr>
        <w:pStyle w:val="Code"/>
      </w:pPr>
      <w:r w:rsidRPr="00B45832">
        <w:t>(ArrayBuffer(310),1390)</w:t>
      </w:r>
    </w:p>
    <w:p w:rsidR="00B45832" w:rsidRPr="00B45832" w:rsidRDefault="00B45832" w:rsidP="00B45832">
      <w:pPr>
        <w:pStyle w:val="Code"/>
      </w:pPr>
      <w:r w:rsidRPr="00B45832">
        <w:t>(ArrayBuffer(290),1793)</w:t>
      </w:r>
    </w:p>
    <w:p w:rsidR="00B45832" w:rsidRPr="00B45832" w:rsidRDefault="00B45832" w:rsidP="00B45832">
      <w:pPr>
        <w:pStyle w:val="Code"/>
      </w:pPr>
      <w:r w:rsidRPr="00B45832">
        <w:t>(ArrayBuffer(414),1160)</w:t>
      </w:r>
    </w:p>
    <w:p w:rsidR="00B45832" w:rsidRPr="00B45832" w:rsidRDefault="00B45832" w:rsidP="00B45832">
      <w:pPr>
        <w:pStyle w:val="Code"/>
      </w:pPr>
      <w:r w:rsidRPr="00B45832">
        <w:t>(ArrayBuffer(351),1641)</w:t>
      </w:r>
    </w:p>
    <w:p w:rsidR="00B45832" w:rsidRPr="00B45832" w:rsidRDefault="00B45832" w:rsidP="00B45832">
      <w:pPr>
        <w:pStyle w:val="Code"/>
      </w:pPr>
      <w:r w:rsidRPr="00B45832">
        <w:t>(ArrayBuffer(145),4559)</w:t>
      </w:r>
    </w:p>
    <w:p w:rsidR="00B45832" w:rsidRPr="00B45832" w:rsidRDefault="00B45832" w:rsidP="00B45832">
      <w:pPr>
        <w:pStyle w:val="Code"/>
      </w:pPr>
      <w:r w:rsidRPr="00B45832">
        <w:t>(ArrayBuffer(207),1214)</w:t>
      </w:r>
    </w:p>
    <w:p w:rsidR="00B45832" w:rsidRPr="00B45832" w:rsidRDefault="00B45832" w:rsidP="00B45832">
      <w:pPr>
        <w:pStyle w:val="Code"/>
      </w:pPr>
      <w:r w:rsidRPr="00B45832">
        <w:t>(ArrayBuffer(32),4248)</w:t>
      </w:r>
    </w:p>
    <w:p w:rsidR="00B45832" w:rsidRPr="00B45832" w:rsidRDefault="00B45832" w:rsidP="00B45832">
      <w:pPr>
        <w:pStyle w:val="Code"/>
      </w:pPr>
      <w:r w:rsidRPr="00B45832">
        <w:t>(ArrayBuffer(486),1547)</w:t>
      </w:r>
    </w:p>
    <w:p w:rsidR="00B45832" w:rsidRPr="00B45832" w:rsidRDefault="00B45832" w:rsidP="00B45832">
      <w:pPr>
        <w:pStyle w:val="Code"/>
      </w:pPr>
      <w:r w:rsidRPr="00B45832">
        <w:t>(ArrayBuffer(632),1070)</w:t>
      </w:r>
    </w:p>
    <w:p w:rsidR="00B45832" w:rsidRPr="00B45832" w:rsidRDefault="00B45832" w:rsidP="00B45832">
      <w:pPr>
        <w:pStyle w:val="Code"/>
      </w:pPr>
      <w:r w:rsidRPr="00B45832">
        <w:t>(ArrayBuffer(427),1856)</w:t>
      </w:r>
    </w:p>
    <w:p w:rsidR="00B45832" w:rsidRPr="00B45832" w:rsidRDefault="00B45832" w:rsidP="00B45832">
      <w:pPr>
        <w:pStyle w:val="Code"/>
      </w:pPr>
      <w:r w:rsidRPr="00B45832">
        <w:t>(ArrayBuffer(978),1141)</w:t>
      </w:r>
    </w:p>
    <w:p w:rsidR="00B45832" w:rsidRPr="00B45832" w:rsidRDefault="00B45832" w:rsidP="00B45832">
      <w:pPr>
        <w:pStyle w:val="Code"/>
      </w:pPr>
      <w:r w:rsidRPr="00B45832">
        <w:t>(ArrayBuffer(362),4388)</w:t>
      </w:r>
    </w:p>
    <w:p w:rsidR="00B45832" w:rsidRPr="00B45832" w:rsidRDefault="00B45832" w:rsidP="00B45832">
      <w:pPr>
        <w:pStyle w:val="Code"/>
      </w:pPr>
      <w:r w:rsidRPr="00B45832">
        <w:t>(ArrayBuffer(561),2783)</w:t>
      </w:r>
    </w:p>
    <w:p w:rsidR="00B45832" w:rsidRPr="00B45832" w:rsidRDefault="00B45832" w:rsidP="00B45832">
      <w:pPr>
        <w:pStyle w:val="Code"/>
      </w:pPr>
      <w:r w:rsidRPr="00B45832">
        <w:t>(ArrayBuffer(129),1547)</w:t>
      </w:r>
    </w:p>
    <w:p w:rsidR="00B45832" w:rsidRPr="00B45832" w:rsidRDefault="00B45832" w:rsidP="00B45832">
      <w:pPr>
        <w:pStyle w:val="Code"/>
      </w:pPr>
      <w:r w:rsidRPr="00B45832">
        <w:t>(ArrayBuffer(480),2309)</w:t>
      </w:r>
    </w:p>
    <w:p w:rsidR="00B45832" w:rsidRPr="00B45832" w:rsidRDefault="00B45832" w:rsidP="00B45832">
      <w:pPr>
        <w:pStyle w:val="Code"/>
      </w:pPr>
      <w:r w:rsidRPr="00B45832">
        <w:t>(ArrayBuffer(423),1412)</w:t>
      </w:r>
    </w:p>
    <w:p w:rsidR="00B45832" w:rsidRPr="00B45832" w:rsidRDefault="00B45832" w:rsidP="00B45832">
      <w:pPr>
        <w:pStyle w:val="Code"/>
      </w:pPr>
      <w:r w:rsidRPr="00B45832">
        <w:t>(ArrayBuffer(54),2595)</w:t>
      </w:r>
    </w:p>
    <w:p w:rsidR="00B45832" w:rsidRPr="00B45832" w:rsidRDefault="00B45832" w:rsidP="00B45832">
      <w:pPr>
        <w:pStyle w:val="Code"/>
      </w:pPr>
      <w:r w:rsidRPr="00B45832">
        <w:t>(ArrayBuffer(171),1097)</w:t>
      </w:r>
    </w:p>
    <w:p w:rsidR="00B45832" w:rsidRPr="00B45832" w:rsidRDefault="00B45832" w:rsidP="00B45832">
      <w:pPr>
        <w:pStyle w:val="Code"/>
      </w:pPr>
      <w:r w:rsidRPr="00B45832">
        <w:t>(ArrayBuffer(928),1034)</w:t>
      </w:r>
    </w:p>
    <w:p w:rsidR="00B45832" w:rsidRPr="00B45832" w:rsidRDefault="00B45832" w:rsidP="00B45832">
      <w:pPr>
        <w:pStyle w:val="Code"/>
      </w:pPr>
      <w:r w:rsidRPr="00B45832">
        <w:t>(ArrayBuffer(126),1075)</w:t>
      </w:r>
    </w:p>
    <w:p w:rsidR="00B45832" w:rsidRPr="00B45832" w:rsidRDefault="00B45832" w:rsidP="00B45832">
      <w:pPr>
        <w:pStyle w:val="Code"/>
      </w:pPr>
      <w:r w:rsidRPr="00B45832">
        <w:t>(ArrayBuffer(168),1538)</w:t>
      </w:r>
    </w:p>
    <w:p w:rsidR="00B45832" w:rsidRPr="00B45832" w:rsidRDefault="00B45832" w:rsidP="00B45832">
      <w:pPr>
        <w:pStyle w:val="Code"/>
      </w:pPr>
      <w:r w:rsidRPr="00B45832">
        <w:t>(ArrayBuffer(790),1094)</w:t>
      </w:r>
    </w:p>
    <w:p w:rsidR="00B45832" w:rsidRPr="00B45832" w:rsidRDefault="00B45832" w:rsidP="00B45832">
      <w:pPr>
        <w:pStyle w:val="Code"/>
      </w:pPr>
      <w:r w:rsidRPr="00B45832">
        <w:t>(ArrayBuffer(234),1416)</w:t>
      </w:r>
    </w:p>
    <w:p w:rsidR="00B45832" w:rsidRPr="00B45832" w:rsidRDefault="00B45832" w:rsidP="00B45832">
      <w:pPr>
        <w:pStyle w:val="Code"/>
      </w:pPr>
      <w:r w:rsidRPr="00B45832">
        <w:t>(ArrayBuffer(319),1371)</w:t>
      </w:r>
    </w:p>
    <w:p w:rsidR="00B45832" w:rsidRPr="00B45832" w:rsidRDefault="00B45832" w:rsidP="00B45832">
      <w:pPr>
        <w:pStyle w:val="Code"/>
      </w:pPr>
      <w:r w:rsidRPr="00B45832">
        <w:t>(ArrayBuffer(775),3771)</w:t>
      </w:r>
    </w:p>
    <w:p w:rsidR="00B45832" w:rsidRPr="00B45832" w:rsidRDefault="00B45832" w:rsidP="00B45832">
      <w:pPr>
        <w:pStyle w:val="Code"/>
      </w:pPr>
      <w:r w:rsidRPr="00B45832">
        <w:t>(ArrayBuffer(97),1466)</w:t>
      </w:r>
    </w:p>
    <w:p w:rsidR="00B45832" w:rsidRPr="00B45832" w:rsidRDefault="00B45832" w:rsidP="00B45832">
      <w:pPr>
        <w:pStyle w:val="Code"/>
      </w:pPr>
      <w:r w:rsidRPr="00B45832">
        <w:t>(ArrayBuffer(854),2847)</w:t>
      </w:r>
    </w:p>
    <w:p w:rsidR="00B45832" w:rsidRPr="00B45832" w:rsidRDefault="00B45832" w:rsidP="00B45832">
      <w:pPr>
        <w:pStyle w:val="Code"/>
      </w:pPr>
      <w:r w:rsidRPr="00B45832">
        <w:t>(ArrayBuffer(720),3864)</w:t>
      </w:r>
    </w:p>
    <w:p w:rsidR="00B45832" w:rsidRPr="00B45832" w:rsidRDefault="00B45832" w:rsidP="00B45832">
      <w:pPr>
        <w:pStyle w:val="Code"/>
      </w:pPr>
      <w:r w:rsidRPr="00B45832">
        <w:t>(ArrayBuffer(574),1297)</w:t>
      </w:r>
    </w:p>
    <w:p w:rsidR="00B45832" w:rsidRPr="00B45832" w:rsidRDefault="00B45832" w:rsidP="00B45832">
      <w:pPr>
        <w:pStyle w:val="Code"/>
      </w:pPr>
      <w:r w:rsidRPr="00B45832">
        <w:t>(ArrayBuffer(701),1283)</w:t>
      </w:r>
    </w:p>
    <w:p w:rsidR="00B45832" w:rsidRPr="00B45832" w:rsidRDefault="00B45832" w:rsidP="00B45832">
      <w:pPr>
        <w:pStyle w:val="Code"/>
      </w:pPr>
      <w:r w:rsidRPr="00B45832">
        <w:t>(ArrayBuffer(605),1652)</w:t>
      </w:r>
    </w:p>
    <w:p w:rsidR="00B45832" w:rsidRPr="00B45832" w:rsidRDefault="00B45832" w:rsidP="00B45832">
      <w:pPr>
        <w:pStyle w:val="Code"/>
      </w:pPr>
      <w:r w:rsidRPr="00B45832">
        <w:t>(ArrayBuffer(110),1801)</w:t>
      </w:r>
    </w:p>
    <w:p w:rsidR="00B45832" w:rsidRPr="00B45832" w:rsidRDefault="00B45832" w:rsidP="00B45832">
      <w:pPr>
        <w:pStyle w:val="Code"/>
      </w:pPr>
      <w:r w:rsidRPr="00B45832">
        <w:t>(ArrayBuffer(162),1450)</w:t>
      </w:r>
    </w:p>
    <w:p w:rsidR="00B45832" w:rsidRPr="00B45832" w:rsidRDefault="00B45832" w:rsidP="00B45832">
      <w:pPr>
        <w:pStyle w:val="Code"/>
      </w:pPr>
      <w:r w:rsidRPr="00B45832">
        <w:t>(ArrayBuffer(746),1982)</w:t>
      </w:r>
    </w:p>
    <w:p w:rsidR="00B45832" w:rsidRPr="00B45832" w:rsidRDefault="00B45832" w:rsidP="00B45832">
      <w:pPr>
        <w:pStyle w:val="Code"/>
      </w:pPr>
      <w:r w:rsidRPr="00B45832">
        <w:t>(ArrayBuffer(885),3043)</w:t>
      </w:r>
    </w:p>
    <w:p w:rsidR="00B45832" w:rsidRPr="00B45832" w:rsidRDefault="00B45832" w:rsidP="00B45832">
      <w:pPr>
        <w:pStyle w:val="Code"/>
      </w:pPr>
      <w:r w:rsidRPr="00B45832">
        <w:t>(ArrayBuffer(623),1845)</w:t>
      </w:r>
    </w:p>
    <w:p w:rsidR="00B45832" w:rsidRPr="00B45832" w:rsidRDefault="00B45832" w:rsidP="00B45832">
      <w:pPr>
        <w:pStyle w:val="Code"/>
      </w:pPr>
      <w:r w:rsidRPr="00B45832">
        <w:t>(ArrayBuffer(448),1370)</w:t>
      </w:r>
    </w:p>
    <w:p w:rsidR="00B45832" w:rsidRPr="00B45832" w:rsidRDefault="00B45832" w:rsidP="00B45832">
      <w:pPr>
        <w:pStyle w:val="Code"/>
      </w:pPr>
      <w:r w:rsidRPr="00B45832">
        <w:t>(ArrayBuffer(105),1100)</w:t>
      </w:r>
    </w:p>
    <w:p w:rsidR="00B45832" w:rsidRPr="00B45832" w:rsidRDefault="00B45832" w:rsidP="00B45832">
      <w:pPr>
        <w:pStyle w:val="Code"/>
      </w:pPr>
      <w:r w:rsidRPr="00B45832">
        <w:t>(ArrayBuffer(735),1689)</w:t>
      </w:r>
    </w:p>
    <w:p w:rsidR="00B45832" w:rsidRPr="00B45832" w:rsidRDefault="00B45832" w:rsidP="00B45832">
      <w:pPr>
        <w:pStyle w:val="Code"/>
      </w:pPr>
      <w:r w:rsidRPr="00B45832">
        <w:t>(ArrayBuffer(641),1494)</w:t>
      </w:r>
    </w:p>
    <w:p w:rsidR="00B45832" w:rsidRPr="00B45832" w:rsidRDefault="00B45832" w:rsidP="00B45832">
      <w:pPr>
        <w:pStyle w:val="Code"/>
      </w:pPr>
      <w:r w:rsidRPr="00B45832">
        <w:t>(ArrayBuffer(895),3385)</w:t>
      </w:r>
    </w:p>
    <w:p w:rsidR="00B45832" w:rsidRPr="00B45832" w:rsidRDefault="00B45832" w:rsidP="00B45832">
      <w:pPr>
        <w:pStyle w:val="Code"/>
      </w:pPr>
      <w:r w:rsidRPr="00B45832">
        <w:t>(ArrayBuffer(93),2777)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(ArrayBuffer(120),4973)</w:t>
      </w:r>
    </w:p>
    <w:p w:rsidR="00B45832" w:rsidRPr="00B45832" w:rsidRDefault="00B45832" w:rsidP="00B45832">
      <w:pPr>
        <w:pStyle w:val="Code"/>
      </w:pPr>
      <w:r w:rsidRPr="00B45832">
        <w:t>(ArrayBuffer(649),1292)</w:t>
      </w:r>
    </w:p>
    <w:p w:rsidR="00B45832" w:rsidRPr="00B45832" w:rsidRDefault="00B45832" w:rsidP="00B45832">
      <w:pPr>
        <w:pStyle w:val="Code"/>
      </w:pPr>
      <w:r w:rsidRPr="00B45832">
        <w:t>(ArrayBuffer(500),1444)</w:t>
      </w:r>
    </w:p>
    <w:p w:rsidR="00B45832" w:rsidRPr="00B45832" w:rsidRDefault="00B45832" w:rsidP="00B45832">
      <w:pPr>
        <w:pStyle w:val="Code"/>
      </w:pPr>
      <w:r w:rsidRPr="00B45832">
        <w:t>(ArrayBuffer(975),1764)</w:t>
      </w:r>
    </w:p>
    <w:p w:rsidR="00B45832" w:rsidRPr="00B45832" w:rsidRDefault="00B45832" w:rsidP="00B45832">
      <w:pPr>
        <w:pStyle w:val="Code"/>
      </w:pPr>
      <w:r w:rsidRPr="00B45832">
        <w:t>(ArrayBuffer(161),2320)</w:t>
      </w:r>
    </w:p>
    <w:p w:rsidR="00B45832" w:rsidRPr="00B45832" w:rsidRDefault="00B45832" w:rsidP="00B45832">
      <w:pPr>
        <w:pStyle w:val="Code"/>
      </w:pPr>
      <w:r w:rsidRPr="00B45832">
        <w:t>(ArrayBuffer(17),1683)</w:t>
      </w:r>
    </w:p>
    <w:p w:rsidR="00B45832" w:rsidRPr="00B45832" w:rsidRDefault="00B45832" w:rsidP="00B45832">
      <w:pPr>
        <w:pStyle w:val="Code"/>
      </w:pPr>
      <w:r w:rsidRPr="00B45832">
        <w:t>(ArrayBuffer(490),1066)</w:t>
      </w:r>
    </w:p>
    <w:p w:rsidR="00B45832" w:rsidRPr="00B45832" w:rsidRDefault="00B45832" w:rsidP="00B45832">
      <w:pPr>
        <w:pStyle w:val="Code"/>
      </w:pPr>
      <w:r w:rsidRPr="00B45832">
        <w:t>(ArrayBuffer(567),1102)</w:t>
      </w:r>
    </w:p>
    <w:p w:rsidR="00B45832" w:rsidRPr="00B45832" w:rsidRDefault="00B45832" w:rsidP="00B45832">
      <w:pPr>
        <w:pStyle w:val="Code"/>
      </w:pPr>
      <w:r w:rsidRPr="00B45832">
        <w:t>(ArrayBuffer(620),2100)</w:t>
      </w:r>
    </w:p>
    <w:p w:rsidR="00B45832" w:rsidRPr="00B45832" w:rsidRDefault="00B45832" w:rsidP="00B45832">
      <w:pPr>
        <w:pStyle w:val="Code"/>
      </w:pPr>
      <w:r w:rsidRPr="00B45832">
        <w:t>(ArrayBuffer(826),2022)</w:t>
      </w:r>
    </w:p>
    <w:p w:rsidR="00B45832" w:rsidRPr="00B45832" w:rsidRDefault="00B45832" w:rsidP="00B45832">
      <w:pPr>
        <w:pStyle w:val="Code"/>
      </w:pPr>
      <w:r w:rsidRPr="00B45832">
        <w:t>(ArrayBuffer(75),3151)</w:t>
      </w:r>
    </w:p>
    <w:p w:rsidR="00B45832" w:rsidRPr="00B45832" w:rsidRDefault="00B45832" w:rsidP="00B45832">
      <w:pPr>
        <w:pStyle w:val="Code"/>
      </w:pPr>
      <w:r w:rsidRPr="00B45832">
        <w:t>(ArrayBuffer(899),1252)</w:t>
      </w:r>
    </w:p>
    <w:p w:rsidR="00B45832" w:rsidRPr="00B45832" w:rsidRDefault="00B45832" w:rsidP="00B45832">
      <w:pPr>
        <w:pStyle w:val="Code"/>
      </w:pPr>
      <w:r w:rsidRPr="00B45832">
        <w:t>(ArrayBuffer(196),2096)</w:t>
      </w:r>
    </w:p>
    <w:p w:rsidR="00B45832" w:rsidRPr="00B45832" w:rsidRDefault="00B45832" w:rsidP="00B45832">
      <w:pPr>
        <w:pStyle w:val="Code"/>
      </w:pPr>
      <w:r w:rsidRPr="00B45832">
        <w:t>(ArrayBuffer(214),1893)</w:t>
      </w:r>
    </w:p>
    <w:p w:rsidR="00B45832" w:rsidRPr="00B45832" w:rsidRDefault="00B45832" w:rsidP="00B45832">
      <w:pPr>
        <w:pStyle w:val="Code"/>
      </w:pPr>
      <w:r w:rsidRPr="00B45832">
        <w:t>(ArrayBuffer(780),2306)</w:t>
      </w:r>
    </w:p>
    <w:p w:rsidR="00B45832" w:rsidRPr="00B45832" w:rsidRDefault="00B45832" w:rsidP="00B45832">
      <w:pPr>
        <w:pStyle w:val="Code"/>
      </w:pPr>
      <w:r w:rsidRPr="00B45832">
        <w:t>(ArrayBuffer(859),1242)</w:t>
      </w:r>
    </w:p>
    <w:p w:rsidR="00B45832" w:rsidRPr="00B45832" w:rsidRDefault="00B45832" w:rsidP="00B45832">
      <w:pPr>
        <w:pStyle w:val="Code"/>
      </w:pPr>
      <w:r w:rsidRPr="00B45832">
        <w:t>(ArrayBuffer(308),1402)</w:t>
      </w:r>
    </w:p>
    <w:p w:rsidR="00B45832" w:rsidRPr="00B45832" w:rsidRDefault="00B45832" w:rsidP="00B45832">
      <w:pPr>
        <w:pStyle w:val="Code"/>
      </w:pPr>
      <w:r w:rsidRPr="00B45832">
        <w:t>(ArrayBuffer(843),1222)</w:t>
      </w:r>
    </w:p>
    <w:p w:rsidR="00B45832" w:rsidRPr="00B45832" w:rsidRDefault="00B45832" w:rsidP="00B45832">
      <w:pPr>
        <w:pStyle w:val="Code"/>
      </w:pPr>
      <w:r w:rsidRPr="00B45832">
        <w:t>(ArrayBuffer(998),2713)</w:t>
      </w:r>
    </w:p>
    <w:p w:rsidR="00B45832" w:rsidRPr="00B45832" w:rsidRDefault="00B45832" w:rsidP="00B45832">
      <w:pPr>
        <w:pStyle w:val="Code"/>
      </w:pPr>
      <w:r w:rsidRPr="00B45832">
        <w:t>(ArrayBuffer(183),3883)</w:t>
      </w:r>
    </w:p>
    <w:p w:rsidR="00B45832" w:rsidRPr="00B45832" w:rsidRDefault="00B45832" w:rsidP="00B45832">
      <w:pPr>
        <w:pStyle w:val="Code"/>
      </w:pPr>
      <w:r w:rsidRPr="00B45832">
        <w:t>(ArrayBuffer(752),2578)</w:t>
      </w:r>
    </w:p>
    <w:p w:rsidR="00B45832" w:rsidRPr="00B45832" w:rsidRDefault="00B45832" w:rsidP="00B45832">
      <w:pPr>
        <w:pStyle w:val="Code"/>
      </w:pPr>
      <w:r w:rsidRPr="00B45832">
        <w:t>(ArrayBuffer(967),1695)</w:t>
      </w:r>
    </w:p>
    <w:p w:rsidR="00B45832" w:rsidRPr="00B45832" w:rsidRDefault="00B45832" w:rsidP="00B45832">
      <w:pPr>
        <w:pStyle w:val="Code"/>
      </w:pPr>
      <w:r w:rsidRPr="00B45832">
        <w:t>(ArrayBuffer(970),2086)</w:t>
      </w:r>
    </w:p>
    <w:p w:rsidR="00B45832" w:rsidRPr="00B45832" w:rsidRDefault="00B45832" w:rsidP="00B45832">
      <w:pPr>
        <w:pStyle w:val="Code"/>
      </w:pPr>
      <w:r w:rsidRPr="00B45832">
        <w:t>(ArrayBuffer(694),2847)</w:t>
      </w:r>
    </w:p>
    <w:p w:rsidR="00B45832" w:rsidRPr="00B45832" w:rsidRDefault="00B45832" w:rsidP="00B45832">
      <w:pPr>
        <w:pStyle w:val="Code"/>
      </w:pPr>
      <w:r w:rsidRPr="00B45832">
        <w:t>(ArrayBuffer(73),2179)</w:t>
      </w:r>
    </w:p>
    <w:p w:rsidR="00B45832" w:rsidRPr="00B45832" w:rsidRDefault="00B45832" w:rsidP="00B45832">
      <w:pPr>
        <w:pStyle w:val="Code"/>
      </w:pPr>
      <w:r w:rsidRPr="00B45832">
        <w:t>(ArrayBuffer(173),1080)</w:t>
      </w:r>
    </w:p>
    <w:p w:rsidR="00B45832" w:rsidRPr="00B45832" w:rsidRDefault="00B45832" w:rsidP="00B45832">
      <w:pPr>
        <w:pStyle w:val="Code"/>
      </w:pPr>
      <w:r w:rsidRPr="00B45832">
        <w:t>(ArrayBuffer(844),2814)</w:t>
      </w:r>
    </w:p>
    <w:p w:rsidR="00B45832" w:rsidRPr="00B45832" w:rsidRDefault="00B45832" w:rsidP="00B45832">
      <w:pPr>
        <w:pStyle w:val="Code"/>
      </w:pPr>
      <w:r w:rsidRPr="00B45832">
        <w:t>(ArrayBuffer(682),4132)</w:t>
      </w:r>
    </w:p>
    <w:p w:rsidR="00B45832" w:rsidRPr="00B45832" w:rsidRDefault="00B45832" w:rsidP="00B45832">
      <w:pPr>
        <w:pStyle w:val="Code"/>
      </w:pPr>
      <w:r w:rsidRPr="00B45832">
        <w:t>(ArrayBuffer(192),2004)</w:t>
      </w:r>
    </w:p>
    <w:p w:rsidR="00B45832" w:rsidRPr="00B45832" w:rsidRDefault="00B45832" w:rsidP="00B45832">
      <w:pPr>
        <w:pStyle w:val="Code"/>
      </w:pPr>
      <w:r w:rsidRPr="00B45832">
        <w:t>(ArrayBuffer(274),2628)</w:t>
      </w:r>
    </w:p>
    <w:p w:rsidR="00B45832" w:rsidRPr="00B45832" w:rsidRDefault="00B45832" w:rsidP="00B45832">
      <w:pPr>
        <w:pStyle w:val="Code"/>
      </w:pPr>
      <w:r w:rsidRPr="00B45832">
        <w:t>(ArrayBuffer(387),2089)</w:t>
      </w:r>
    </w:p>
    <w:p w:rsidR="00B45832" w:rsidRPr="00B45832" w:rsidRDefault="00B45832" w:rsidP="00B45832">
      <w:pPr>
        <w:pStyle w:val="Code"/>
      </w:pPr>
      <w:r w:rsidRPr="00B45832">
        <w:t>(ArrayBuffer(366),1031)</w:t>
      </w:r>
    </w:p>
    <w:p w:rsidR="00B45832" w:rsidRPr="00B45832" w:rsidRDefault="00B45832" w:rsidP="00B45832">
      <w:pPr>
        <w:pStyle w:val="Code"/>
      </w:pPr>
      <w:r w:rsidRPr="00B45832">
        <w:t>(ArrayBuffer(78),2471)</w:t>
      </w:r>
    </w:p>
    <w:p w:rsidR="00B45832" w:rsidRPr="00B45832" w:rsidRDefault="00B45832" w:rsidP="00B45832">
      <w:pPr>
        <w:pStyle w:val="Code"/>
      </w:pPr>
      <w:r w:rsidRPr="00B45832">
        <w:t>(ArrayBuffer(740),1632)</w:t>
      </w:r>
    </w:p>
    <w:p w:rsidR="00B45832" w:rsidRPr="00B45832" w:rsidRDefault="00B45832" w:rsidP="00B45832">
      <w:pPr>
        <w:pStyle w:val="Code"/>
      </w:pPr>
      <w:r w:rsidRPr="00B45832">
        <w:t>(ArrayBuffer(932),1786)</w:t>
      </w:r>
    </w:p>
    <w:p w:rsidR="00B45832" w:rsidRPr="00B45832" w:rsidRDefault="00B45832" w:rsidP="00B45832">
      <w:pPr>
        <w:pStyle w:val="Code"/>
      </w:pPr>
      <w:r w:rsidRPr="00B45832">
        <w:t>(ArrayBuffer(684),5408)</w:t>
      </w:r>
    </w:p>
    <w:p w:rsidR="00B45832" w:rsidRPr="00B45832" w:rsidRDefault="00B45832" w:rsidP="00B45832">
      <w:pPr>
        <w:pStyle w:val="Code"/>
      </w:pPr>
      <w:r w:rsidRPr="00B45832">
        <w:t>(ArrayBuffer(841),1927)</w:t>
      </w:r>
    </w:p>
    <w:p w:rsidR="00B45832" w:rsidRPr="00B45832" w:rsidRDefault="00B45832" w:rsidP="00B45832">
      <w:pPr>
        <w:pStyle w:val="Code"/>
      </w:pPr>
      <w:r w:rsidRPr="00B45832">
        <w:t>(ArrayBuffer(381),2959)</w:t>
      </w:r>
    </w:p>
    <w:p w:rsidR="00B45832" w:rsidRPr="00B45832" w:rsidRDefault="00B45832" w:rsidP="00B45832">
      <w:pPr>
        <w:pStyle w:val="Code"/>
      </w:pPr>
      <w:r w:rsidRPr="00B45832">
        <w:t>(ArrayBuffer(738),2129)</w:t>
      </w:r>
    </w:p>
    <w:p w:rsidR="00B45832" w:rsidRPr="00B45832" w:rsidRDefault="00B45832" w:rsidP="00B45832">
      <w:pPr>
        <w:pStyle w:val="Code"/>
      </w:pPr>
      <w:r w:rsidRPr="00B45832">
        <w:t>(ArrayBuffer(736),1470)</w:t>
      </w:r>
    </w:p>
    <w:p w:rsidR="00B45832" w:rsidRPr="00B45832" w:rsidRDefault="00B45832" w:rsidP="00B45832">
      <w:pPr>
        <w:pStyle w:val="Code"/>
      </w:pPr>
      <w:r w:rsidRPr="00B45832">
        <w:t>(ArrayBuffer(692),4993)</w:t>
      </w:r>
    </w:p>
    <w:p w:rsidR="00B45832" w:rsidRPr="00B45832" w:rsidRDefault="00B45832" w:rsidP="00B45832">
      <w:pPr>
        <w:pStyle w:val="Code"/>
      </w:pPr>
      <w:r w:rsidRPr="00B45832">
        <w:t>(ArrayBuffer(489),3420)</w:t>
      </w:r>
    </w:p>
    <w:p w:rsidR="00B45832" w:rsidRPr="00B45832" w:rsidRDefault="00B45832" w:rsidP="00B45832">
      <w:pPr>
        <w:pStyle w:val="Code"/>
      </w:pPr>
      <w:r w:rsidRPr="00B45832">
        <w:t>(ArrayBuffer(201),1029)</w:t>
      </w:r>
    </w:p>
    <w:p w:rsidR="00B45832" w:rsidRPr="00B45832" w:rsidRDefault="00B45832" w:rsidP="00B45832">
      <w:pPr>
        <w:pStyle w:val="Code"/>
      </w:pPr>
      <w:r w:rsidRPr="00B45832">
        <w:t>(ArrayBuffer(984),1756)</w:t>
      </w:r>
    </w:p>
    <w:p w:rsidR="00B45832" w:rsidRPr="00B45832" w:rsidRDefault="00B45832" w:rsidP="00B45832">
      <w:pPr>
        <w:pStyle w:val="Code"/>
      </w:pPr>
      <w:r w:rsidRPr="00B45832">
        <w:t>(ArrayBuffer(12),3415)</w:t>
      </w:r>
    </w:p>
    <w:p w:rsidR="00B45832" w:rsidRPr="00B45832" w:rsidRDefault="00B45832" w:rsidP="00B45832">
      <w:pPr>
        <w:pStyle w:val="Code"/>
      </w:pPr>
      <w:r w:rsidRPr="00B45832">
        <w:t>(ArrayBuffer(897),1935)</w:t>
      </w:r>
    </w:p>
    <w:p w:rsidR="00B45832" w:rsidRPr="00B45832" w:rsidRDefault="00B45832" w:rsidP="00B45832">
      <w:pPr>
        <w:pStyle w:val="Code"/>
      </w:pPr>
      <w:r w:rsidRPr="00B45832">
        <w:t>(ArrayBuffer(125),1287)</w:t>
      </w:r>
    </w:p>
    <w:p w:rsidR="00B45832" w:rsidRPr="00B45832" w:rsidRDefault="00B45832" w:rsidP="00B45832">
      <w:pPr>
        <w:pStyle w:val="Code"/>
      </w:pPr>
      <w:r w:rsidRPr="00B45832">
        <w:t>(ArrayBuffer(675),2976)</w:t>
      </w:r>
    </w:p>
    <w:p w:rsidR="00B45832" w:rsidRPr="00B45832" w:rsidRDefault="00B45832" w:rsidP="00B45832">
      <w:pPr>
        <w:pStyle w:val="Code"/>
      </w:pPr>
      <w:r w:rsidRPr="00B45832">
        <w:t>(ArrayBuffer(236),2618)</w:t>
      </w:r>
    </w:p>
    <w:p w:rsidR="00B45832" w:rsidRPr="00B45832" w:rsidRDefault="00B45832" w:rsidP="00B45832">
      <w:pPr>
        <w:pStyle w:val="Code"/>
      </w:pPr>
      <w:r w:rsidRPr="00B45832">
        <w:t>(ArrayBuffer(805),1789)</w:t>
      </w:r>
    </w:p>
    <w:p w:rsidR="00B45832" w:rsidRPr="00B45832" w:rsidRDefault="00B45832" w:rsidP="00B45832">
      <w:pPr>
        <w:pStyle w:val="Code"/>
      </w:pPr>
      <w:r w:rsidRPr="00B45832">
        <w:t>(ArrayBuffer(579),2164)</w:t>
      </w:r>
    </w:p>
    <w:p w:rsidR="00B45832" w:rsidRPr="00B45832" w:rsidRDefault="00B45832" w:rsidP="00B45832">
      <w:pPr>
        <w:pStyle w:val="Code"/>
      </w:pPr>
      <w:r w:rsidRPr="00B45832">
        <w:t>(ArrayBuffer(919),3710)</w:t>
      </w:r>
    </w:p>
    <w:p w:rsidR="00B45832" w:rsidRPr="00B45832" w:rsidRDefault="00B45832" w:rsidP="00B45832">
      <w:pPr>
        <w:pStyle w:val="Code"/>
      </w:pPr>
      <w:r w:rsidRPr="00B45832">
        <w:t>(ArrayBuffer(175),2791)</w:t>
      </w:r>
    </w:p>
    <w:p w:rsidR="00B45832" w:rsidRPr="00B45832" w:rsidRDefault="00B45832" w:rsidP="00B45832">
      <w:pPr>
        <w:pStyle w:val="Code"/>
      </w:pPr>
      <w:r w:rsidRPr="00B45832">
        <w:t>(ArrayBuffer(258),1036)</w:t>
      </w:r>
    </w:p>
    <w:p w:rsidR="00B45832" w:rsidRPr="00B45832" w:rsidRDefault="00B45832" w:rsidP="00B45832">
      <w:pPr>
        <w:pStyle w:val="Code"/>
      </w:pPr>
      <w:r w:rsidRPr="00B45832">
        <w:t>(ArrayBuffer(784),1257)</w:t>
      </w:r>
    </w:p>
    <w:p w:rsidR="00B45832" w:rsidRPr="00B45832" w:rsidRDefault="00B45832" w:rsidP="00B45832">
      <w:pPr>
        <w:pStyle w:val="Code"/>
      </w:pPr>
      <w:r w:rsidRPr="00B45832">
        <w:t>(ArrayBuffer(782),2767)</w:t>
      </w:r>
    </w:p>
    <w:p w:rsidR="00B45832" w:rsidRPr="00B45832" w:rsidRDefault="00B45832" w:rsidP="00B45832">
      <w:pPr>
        <w:pStyle w:val="Code"/>
      </w:pPr>
      <w:r w:rsidRPr="00B45832">
        <w:t>(ArrayBuffer(205),3605)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(ArrayBuffer(862),3649)</w:t>
      </w:r>
    </w:p>
    <w:p w:rsidR="00B45832" w:rsidRPr="00B45832" w:rsidRDefault="00B45832" w:rsidP="00B45832">
      <w:pPr>
        <w:pStyle w:val="Code"/>
      </w:pPr>
      <w:r w:rsidRPr="00B45832">
        <w:t>(ArrayBuffer(394),1145)</w:t>
      </w:r>
    </w:p>
    <w:p w:rsidR="00B45832" w:rsidRPr="00B45832" w:rsidRDefault="00B45832" w:rsidP="00B45832">
      <w:pPr>
        <w:pStyle w:val="Code"/>
      </w:pPr>
      <w:r w:rsidRPr="00B45832">
        <w:t>(ArrayBuffer(576),1337)</w:t>
      </w:r>
    </w:p>
    <w:p w:rsidR="00B45832" w:rsidRPr="00B45832" w:rsidRDefault="00B45832" w:rsidP="00B45832">
      <w:pPr>
        <w:pStyle w:val="Code"/>
      </w:pPr>
      <w:r w:rsidRPr="00B45832">
        <w:t>(ArrayBuffer(470),4137)</w:t>
      </w:r>
    </w:p>
    <w:p w:rsidR="00B45832" w:rsidRPr="00B45832" w:rsidRDefault="00B45832" w:rsidP="00B45832">
      <w:pPr>
        <w:pStyle w:val="Code"/>
      </w:pPr>
      <w:r w:rsidRPr="00B45832">
        <w:t>(ArrayBuffer(334),2146)</w:t>
      </w:r>
    </w:p>
    <w:p w:rsidR="00B45832" w:rsidRPr="00B45832" w:rsidRDefault="00B45832" w:rsidP="00B45832">
      <w:pPr>
        <w:pStyle w:val="Code"/>
      </w:pPr>
      <w:r w:rsidRPr="00B45832">
        <w:t>(ArrayBuffer(116),2193)</w:t>
      </w:r>
    </w:p>
    <w:p w:rsidR="00B45832" w:rsidRPr="00B45832" w:rsidRDefault="00B45832" w:rsidP="00B45832">
      <w:pPr>
        <w:pStyle w:val="Code"/>
      </w:pPr>
      <w:r w:rsidRPr="00B45832">
        <w:t>(ArrayBuffer(952),1574)</w:t>
      </w:r>
    </w:p>
    <w:p w:rsidR="00B45832" w:rsidRPr="00B45832" w:rsidRDefault="00B45832" w:rsidP="00B45832">
      <w:pPr>
        <w:pStyle w:val="Code"/>
      </w:pPr>
      <w:r w:rsidRPr="00B45832">
        <w:t>(ArrayBuffer(10),1351)</w:t>
      </w:r>
    </w:p>
    <w:p w:rsidR="00B45832" w:rsidRPr="00B45832" w:rsidRDefault="00B45832" w:rsidP="00B45832">
      <w:pPr>
        <w:pStyle w:val="Code"/>
      </w:pPr>
      <w:r w:rsidRPr="00B45832">
        <w:t>(ArrayBuffer(614),3134)</w:t>
      </w:r>
    </w:p>
    <w:p w:rsidR="00B45832" w:rsidRPr="00B45832" w:rsidRDefault="00B45832" w:rsidP="00B45832">
      <w:pPr>
        <w:pStyle w:val="Code"/>
      </w:pPr>
      <w:r w:rsidRPr="00B45832">
        <w:t>(ArrayBuffer(853),1804)</w:t>
      </w:r>
    </w:p>
    <w:p w:rsidR="00B45832" w:rsidRPr="00B45832" w:rsidRDefault="00B45832" w:rsidP="00B45832">
      <w:pPr>
        <w:pStyle w:val="Code"/>
      </w:pPr>
      <w:r w:rsidRPr="00B45832">
        <w:t>(ArrayBuffer(28),1454)</w:t>
      </w:r>
    </w:p>
    <w:p w:rsidR="00B45832" w:rsidRPr="00B45832" w:rsidRDefault="00B45832" w:rsidP="00B45832">
      <w:pPr>
        <w:pStyle w:val="Code"/>
      </w:pPr>
      <w:r w:rsidRPr="00B45832">
        <w:t>(ArrayBuffer(600),1192)</w:t>
      </w:r>
    </w:p>
    <w:p w:rsidR="00B45832" w:rsidRPr="00B45832" w:rsidRDefault="00B45832" w:rsidP="00B45832">
      <w:pPr>
        <w:pStyle w:val="Code"/>
      </w:pPr>
      <w:r w:rsidRPr="00B45832">
        <w:t>(ArrayBuffer(424),1448)</w:t>
      </w:r>
    </w:p>
    <w:p w:rsidR="00B45832" w:rsidRPr="00B45832" w:rsidRDefault="00B45832" w:rsidP="00B45832">
      <w:pPr>
        <w:pStyle w:val="Code"/>
      </w:pPr>
      <w:r w:rsidRPr="00B45832">
        <w:t>(ArrayBuffer(948),1149)</w:t>
      </w:r>
    </w:p>
    <w:p w:rsidR="00B45832" w:rsidRPr="00B45832" w:rsidRDefault="00B45832" w:rsidP="00B45832">
      <w:pPr>
        <w:pStyle w:val="Code"/>
      </w:pPr>
      <w:r w:rsidRPr="00B45832">
        <w:t>(ArrayBuffer(704),1794)</w:t>
      </w:r>
    </w:p>
    <w:p w:rsidR="00B45832" w:rsidRPr="00B45832" w:rsidRDefault="00B45832" w:rsidP="00B45832">
      <w:pPr>
        <w:pStyle w:val="Code"/>
      </w:pPr>
      <w:r w:rsidRPr="00B45832">
        <w:t>(ArrayBuffer(883),4902)</w:t>
      </w:r>
    </w:p>
    <w:p w:rsidR="00B45832" w:rsidRPr="00B45832" w:rsidRDefault="00B45832" w:rsidP="00B45832">
      <w:pPr>
        <w:pStyle w:val="Code"/>
      </w:pPr>
      <w:r w:rsidRPr="00B45832">
        <w:t>(ArrayBuffer(661),2693)</w:t>
      </w:r>
    </w:p>
    <w:p w:rsidR="00B45832" w:rsidRPr="00B45832" w:rsidRDefault="00B45832" w:rsidP="00B45832">
      <w:pPr>
        <w:pStyle w:val="Code"/>
      </w:pPr>
      <w:r w:rsidRPr="00B45832">
        <w:t>(ArrayBuffer(687),1762)</w:t>
      </w:r>
    </w:p>
    <w:p w:rsidR="00B45832" w:rsidRPr="00B45832" w:rsidRDefault="00B45832" w:rsidP="00B45832">
      <w:pPr>
        <w:pStyle w:val="Code"/>
      </w:pPr>
      <w:r w:rsidRPr="00B45832">
        <w:t>(ArrayBuffer(210),2009)</w:t>
      </w:r>
    </w:p>
    <w:p w:rsidR="00B45832" w:rsidRPr="00B45832" w:rsidRDefault="00B45832" w:rsidP="00B45832">
      <w:pPr>
        <w:pStyle w:val="Code"/>
      </w:pPr>
      <w:r w:rsidRPr="00B45832">
        <w:t>(ArrayBuffer(31),1666)</w:t>
      </w:r>
    </w:p>
    <w:p w:rsidR="00B45832" w:rsidRPr="00B45832" w:rsidRDefault="00B45832" w:rsidP="00B45832">
      <w:pPr>
        <w:pStyle w:val="Code"/>
      </w:pPr>
      <w:r w:rsidRPr="00B45832">
        <w:t>(ArrayBuffer(326),1488)</w:t>
      </w:r>
    </w:p>
    <w:p w:rsidR="00B45832" w:rsidRPr="00B45832" w:rsidRDefault="00B45832" w:rsidP="00B45832">
      <w:pPr>
        <w:pStyle w:val="Code"/>
      </w:pPr>
      <w:r w:rsidRPr="00B45832">
        <w:t>(ArrayBuffer(438),4511)</w:t>
      </w:r>
    </w:p>
    <w:p w:rsidR="00B45832" w:rsidRPr="00B45832" w:rsidRDefault="00B45832" w:rsidP="00B45832">
      <w:pPr>
        <w:pStyle w:val="Code"/>
      </w:pPr>
      <w:r w:rsidRPr="00B45832">
        <w:t>(ArrayBuffer(71),3507)</w:t>
      </w:r>
    </w:p>
    <w:p w:rsidR="00B45832" w:rsidRPr="00B45832" w:rsidRDefault="00B45832" w:rsidP="00B45832">
      <w:pPr>
        <w:pStyle w:val="Code"/>
      </w:pPr>
      <w:r w:rsidRPr="00B45832">
        <w:t>(ArrayBuffer(964),1518)</w:t>
      </w:r>
    </w:p>
    <w:p w:rsidR="00B45832" w:rsidRPr="00B45832" w:rsidRDefault="00B45832" w:rsidP="00B45832">
      <w:pPr>
        <w:pStyle w:val="Code"/>
      </w:pPr>
      <w:r w:rsidRPr="00B45832">
        <w:t>(ArrayBuffer(332),1861)</w:t>
      </w:r>
    </w:p>
    <w:p w:rsidR="00B45832" w:rsidRPr="00B45832" w:rsidRDefault="00B45832" w:rsidP="00B45832">
      <w:pPr>
        <w:pStyle w:val="Code"/>
      </w:pPr>
      <w:r w:rsidRPr="00B45832">
        <w:t>(ArrayBuffer(639),1572)</w:t>
      </w:r>
    </w:p>
    <w:p w:rsidR="00B45832" w:rsidRPr="00B45832" w:rsidRDefault="00B45832" w:rsidP="00B45832">
      <w:pPr>
        <w:pStyle w:val="Code"/>
      </w:pPr>
      <w:r w:rsidRPr="00B45832">
        <w:t>(ArrayBuffer(266),1022)</w:t>
      </w:r>
    </w:p>
    <w:p w:rsidR="00B45832" w:rsidRPr="00B45832" w:rsidRDefault="00B45832" w:rsidP="00B45832">
      <w:pPr>
        <w:pStyle w:val="Code"/>
      </w:pPr>
      <w:r w:rsidRPr="00B45832">
        <w:t>(ArrayBuffer(38),2402)</w:t>
      </w:r>
    </w:p>
    <w:p w:rsidR="00B45832" w:rsidRPr="00B45832" w:rsidRDefault="00B45832" w:rsidP="00B45832">
      <w:pPr>
        <w:pStyle w:val="Code"/>
      </w:pPr>
      <w:r w:rsidRPr="00B45832">
        <w:t>(ArrayBuffer(937),4681)</w:t>
      </w:r>
    </w:p>
    <w:p w:rsidR="00B45832" w:rsidRPr="00B45832" w:rsidRDefault="00B45832" w:rsidP="00B45832">
      <w:pPr>
        <w:pStyle w:val="Code"/>
      </w:pPr>
      <w:r w:rsidRPr="00B45832">
        <w:t>(ArrayBuffer(450),2082)</w:t>
      </w:r>
    </w:p>
    <w:p w:rsidR="00B45832" w:rsidRPr="00B45832" w:rsidRDefault="00B45832" w:rsidP="00B45832">
      <w:pPr>
        <w:pStyle w:val="Code"/>
      </w:pPr>
      <w:r w:rsidRPr="00B45832">
        <w:t>(ArrayBuffer(789),4309)</w:t>
      </w:r>
    </w:p>
    <w:p w:rsidR="00B45832" w:rsidRPr="00B45832" w:rsidRDefault="00B45832" w:rsidP="00B45832">
      <w:pPr>
        <w:pStyle w:val="Code"/>
      </w:pPr>
      <w:r w:rsidRPr="00B45832">
        <w:t>(ArrayBuffer(72),2852)</w:t>
      </w:r>
    </w:p>
    <w:p w:rsidR="00B45832" w:rsidRPr="00B45832" w:rsidRDefault="00B45832" w:rsidP="00B45832">
      <w:pPr>
        <w:pStyle w:val="Code"/>
      </w:pPr>
      <w:r w:rsidRPr="00B45832">
        <w:t>(ArrayBuffer(630),1523)</w:t>
      </w:r>
    </w:p>
    <w:p w:rsidR="00B45832" w:rsidRPr="00B45832" w:rsidRDefault="00B45832" w:rsidP="00B45832">
      <w:pPr>
        <w:pStyle w:val="Code"/>
      </w:pPr>
      <w:r w:rsidRPr="00B45832">
        <w:t>(ArrayBuffer(810),1267)</w:t>
      </w:r>
    </w:p>
    <w:p w:rsidR="00B45832" w:rsidRPr="00B45832" w:rsidRDefault="00B45832" w:rsidP="00B45832">
      <w:pPr>
        <w:pStyle w:val="Code"/>
      </w:pPr>
      <w:r w:rsidRPr="00B45832">
        <w:t>(ArrayBuffer(706),1923)</w:t>
      </w:r>
    </w:p>
    <w:p w:rsidR="00B45832" w:rsidRPr="00B45832" w:rsidRDefault="00B45832" w:rsidP="00B45832">
      <w:pPr>
        <w:pStyle w:val="Code"/>
      </w:pPr>
      <w:r w:rsidRPr="00B45832">
        <w:t>(ArrayBuffer(617),2614)</w:t>
      </w:r>
    </w:p>
    <w:p w:rsidR="00B45832" w:rsidRPr="00B45832" w:rsidRDefault="00B45832" w:rsidP="00B45832">
      <w:pPr>
        <w:pStyle w:val="Code"/>
      </w:pPr>
      <w:r w:rsidRPr="00B45832">
        <w:t>(ArrayBuffer(765),1705)</w:t>
      </w:r>
    </w:p>
    <w:p w:rsidR="00B45832" w:rsidRPr="00B45832" w:rsidRDefault="00B45832" w:rsidP="00B45832">
      <w:pPr>
        <w:pStyle w:val="Code"/>
      </w:pPr>
      <w:r w:rsidRPr="00B45832">
        <w:t>(ArrayBuffer(886),3053)</w:t>
      </w:r>
    </w:p>
    <w:p w:rsidR="00B45832" w:rsidRPr="00B45832" w:rsidRDefault="00B45832" w:rsidP="00B45832">
      <w:pPr>
        <w:pStyle w:val="Code"/>
      </w:pPr>
      <w:r w:rsidRPr="00B45832">
        <w:t>(ArrayBuffer(227),1818)</w:t>
      </w:r>
    </w:p>
    <w:p w:rsidR="00B45832" w:rsidRPr="00B45832" w:rsidRDefault="00B45832" w:rsidP="00B45832">
      <w:pPr>
        <w:pStyle w:val="Code"/>
      </w:pPr>
      <w:r w:rsidRPr="00B45832">
        <w:t>(ArrayBuffer(563),1065)</w:t>
      </w:r>
    </w:p>
    <w:p w:rsidR="00B45832" w:rsidRPr="00B45832" w:rsidRDefault="00B45832" w:rsidP="00B45832">
      <w:pPr>
        <w:pStyle w:val="Code"/>
      </w:pPr>
      <w:r w:rsidRPr="00B45832">
        <w:t>(ArrayBuffer(722),5845)</w:t>
      </w:r>
    </w:p>
    <w:p w:rsidR="00B45832" w:rsidRPr="00B45832" w:rsidRDefault="00B45832" w:rsidP="00B45832">
      <w:pPr>
        <w:pStyle w:val="Code"/>
      </w:pPr>
      <w:r w:rsidRPr="00B45832">
        <w:t>(ArrayBuffer(763),1862)</w:t>
      </w:r>
    </w:p>
    <w:p w:rsidR="00B45832" w:rsidRPr="00B45832" w:rsidRDefault="00B45832" w:rsidP="00B45832">
      <w:pPr>
        <w:pStyle w:val="Code"/>
      </w:pPr>
      <w:r w:rsidRPr="00B45832">
        <w:t>(ArrayBuffer(496),1428)</w:t>
      </w:r>
    </w:p>
    <w:p w:rsidR="00B45832" w:rsidRPr="00B45832" w:rsidRDefault="00B45832" w:rsidP="00B45832">
      <w:pPr>
        <w:pStyle w:val="Code"/>
      </w:pPr>
      <w:r w:rsidRPr="00B45832">
        <w:t>(ArrayBuffer(373),2007)</w:t>
      </w:r>
    </w:p>
    <w:p w:rsidR="00B45832" w:rsidRPr="00B45832" w:rsidRDefault="00B45832" w:rsidP="00B45832">
      <w:pPr>
        <w:pStyle w:val="Code"/>
      </w:pPr>
      <w:r w:rsidRPr="00B45832">
        <w:t>(ArrayBuffer(804),1315)</w:t>
      </w:r>
    </w:p>
    <w:p w:rsidR="00B45832" w:rsidRPr="00B45832" w:rsidRDefault="00B45832" w:rsidP="00B45832">
      <w:pPr>
        <w:pStyle w:val="Code"/>
      </w:pPr>
      <w:r w:rsidRPr="00B45832">
        <w:t>(ArrayBuffer(778),2514)</w:t>
      </w:r>
    </w:p>
    <w:p w:rsidR="00B45832" w:rsidRPr="00B45832" w:rsidRDefault="00B45832" w:rsidP="00B45832">
      <w:pPr>
        <w:pStyle w:val="Code"/>
      </w:pPr>
      <w:r w:rsidRPr="00B45832">
        <w:t>(ArrayBuffer(797),2684)</w:t>
      </w:r>
    </w:p>
    <w:p w:rsidR="00B45832" w:rsidRPr="00B45832" w:rsidRDefault="00B45832" w:rsidP="00B45832">
      <w:pPr>
        <w:pStyle w:val="Code"/>
      </w:pPr>
      <w:r w:rsidRPr="00B45832">
        <w:t>(ArrayBuffer(4),1394)</w:t>
      </w:r>
    </w:p>
    <w:p w:rsidR="00B45832" w:rsidRPr="00B45832" w:rsidRDefault="00B45832" w:rsidP="00B45832">
      <w:pPr>
        <w:pStyle w:val="Code"/>
      </w:pPr>
      <w:r w:rsidRPr="00B45832">
        <w:t>(ArrayBuffer(37),1249)</w:t>
      </w:r>
    </w:p>
    <w:p w:rsidR="00B45832" w:rsidRPr="00B45832" w:rsidRDefault="00B45832" w:rsidP="00B45832">
      <w:pPr>
        <w:pStyle w:val="Code"/>
      </w:pPr>
      <w:r w:rsidRPr="00B45832">
        <w:t>(ArrayBuffer(923),1753)</w:t>
      </w:r>
    </w:p>
    <w:p w:rsidR="00B45832" w:rsidRPr="00B45832" w:rsidRDefault="00B45832" w:rsidP="00B45832">
      <w:pPr>
        <w:pStyle w:val="Code"/>
      </w:pPr>
      <w:r w:rsidRPr="00B45832">
        <w:t>(ArrayBuffer(538),3982)</w:t>
      </w:r>
    </w:p>
    <w:p w:rsidR="00B45832" w:rsidRPr="00B45832" w:rsidRDefault="00B45832" w:rsidP="00B45832">
      <w:pPr>
        <w:pStyle w:val="Code"/>
      </w:pPr>
      <w:r w:rsidRPr="00B45832">
        <w:t>(ArrayBuffer(468),1089)</w:t>
      </w:r>
    </w:p>
    <w:p w:rsidR="00B45832" w:rsidRPr="00B45832" w:rsidRDefault="00B45832" w:rsidP="00B45832">
      <w:pPr>
        <w:pStyle w:val="Code"/>
      </w:pPr>
      <w:r w:rsidRPr="00B45832">
        <w:t>(ArrayBuffer(325),1022)</w:t>
      </w:r>
    </w:p>
    <w:p w:rsidR="00B45832" w:rsidRPr="00B45832" w:rsidRDefault="00B45832" w:rsidP="00B45832">
      <w:pPr>
        <w:pStyle w:val="Code"/>
      </w:pPr>
      <w:r w:rsidRPr="00B45832">
        <w:t>(ArrayBuffer(517),1201)</w:t>
      </w:r>
    </w:p>
    <w:p w:rsidR="00B45832" w:rsidRPr="00B45832" w:rsidRDefault="00B45832" w:rsidP="00B45832">
      <w:pPr>
        <w:pStyle w:val="Code"/>
      </w:pPr>
      <w:r w:rsidRPr="00B45832">
        <w:t>(ArrayBuffer(800),1916)</w:t>
      </w:r>
    </w:p>
    <w:p w:rsidR="00B45832" w:rsidRPr="00B45832" w:rsidRDefault="00B45832" w:rsidP="00B45832">
      <w:pPr>
        <w:pStyle w:val="Code"/>
      </w:pPr>
      <w:r w:rsidRPr="00B45832">
        <w:t>(ArrayBuffer(6),2149)</w:t>
      </w:r>
    </w:p>
    <w:p w:rsidR="00B45832" w:rsidRPr="00B45832" w:rsidRDefault="00B45832" w:rsidP="00B45832">
      <w:pPr>
        <w:pStyle w:val="Code"/>
      </w:pPr>
      <w:r w:rsidRPr="00B45832">
        <w:t>(ArrayBuffer(1),1535)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(ArrayBuffer(509),3044)</w:t>
      </w:r>
    </w:p>
    <w:p w:rsidR="00B45832" w:rsidRPr="00B45832" w:rsidRDefault="00B45832" w:rsidP="00B45832">
      <w:pPr>
        <w:pStyle w:val="Code"/>
      </w:pPr>
      <w:r w:rsidRPr="00B45832">
        <w:t>(ArrayBuffer(878),2047)</w:t>
      </w:r>
    </w:p>
    <w:p w:rsidR="00B45832" w:rsidRPr="00B45832" w:rsidRDefault="00B45832" w:rsidP="00B45832">
      <w:pPr>
        <w:pStyle w:val="Code"/>
      </w:pPr>
      <w:r w:rsidRPr="00B45832">
        <w:t>(ArrayBuffer(460),4438)</w:t>
      </w:r>
    </w:p>
    <w:p w:rsidR="00B45832" w:rsidRPr="00B45832" w:rsidRDefault="00B45832" w:rsidP="00B45832">
      <w:pPr>
        <w:pStyle w:val="Code"/>
      </w:pPr>
      <w:r w:rsidRPr="00B45832">
        <w:t>(ArrayBuffer(946),1350)</w:t>
      </w:r>
    </w:p>
    <w:p w:rsidR="00B45832" w:rsidRPr="00B45832" w:rsidRDefault="00B45832" w:rsidP="00B45832">
      <w:pPr>
        <w:pStyle w:val="Code"/>
      </w:pPr>
      <w:r w:rsidRPr="00B45832">
        <w:t>(ArrayBuffer(130),1711)</w:t>
      </w:r>
    </w:p>
    <w:p w:rsidR="00B45832" w:rsidRPr="00B45832" w:rsidRDefault="00B45832" w:rsidP="00B45832">
      <w:pPr>
        <w:pStyle w:val="Code"/>
      </w:pPr>
      <w:r w:rsidRPr="00B45832">
        <w:t>(ArrayBuffer(716),1199)</w:t>
      </w:r>
    </w:p>
    <w:p w:rsidR="00B45832" w:rsidRPr="00B45832" w:rsidRDefault="00B45832" w:rsidP="00B45832">
      <w:pPr>
        <w:pStyle w:val="Code"/>
      </w:pPr>
      <w:r w:rsidRPr="00B45832">
        <w:t>(ArrayBuffer(914),4037)</w:t>
      </w:r>
    </w:p>
    <w:p w:rsidR="00B45832" w:rsidRPr="00B45832" w:rsidRDefault="00B45832" w:rsidP="00B45832">
      <w:pPr>
        <w:pStyle w:val="Code"/>
      </w:pPr>
      <w:r w:rsidRPr="00B45832">
        <w:t>(ArrayBuffer(541),3735)</w:t>
      </w:r>
    </w:p>
    <w:p w:rsidR="00B45832" w:rsidRPr="00B45832" w:rsidRDefault="00B45832" w:rsidP="00B45832">
      <w:pPr>
        <w:pStyle w:val="Code"/>
      </w:pPr>
      <w:r w:rsidRPr="00B45832">
        <w:t>(ArrayBuffer(197),1230)</w:t>
      </w:r>
    </w:p>
    <w:p w:rsidR="00B45832" w:rsidRPr="00B45832" w:rsidRDefault="00B45832" w:rsidP="00B45832">
      <w:pPr>
        <w:pStyle w:val="Code"/>
      </w:pPr>
      <w:r w:rsidRPr="00B45832">
        <w:t>(ArrayBuffer(825),3085)</w:t>
      </w:r>
    </w:p>
    <w:p w:rsidR="00B45832" w:rsidRPr="00B45832" w:rsidRDefault="00B45832" w:rsidP="00B45832">
      <w:pPr>
        <w:pStyle w:val="Code"/>
      </w:pPr>
      <w:r w:rsidRPr="00B45832">
        <w:t>(ArrayBuffer(546),1050)</w:t>
      </w:r>
    </w:p>
    <w:p w:rsidR="00B45832" w:rsidRPr="00B45832" w:rsidRDefault="00B45832" w:rsidP="00B45832">
      <w:pPr>
        <w:pStyle w:val="Code"/>
      </w:pPr>
      <w:r w:rsidRPr="00B45832">
        <w:t>(ArrayBuffer(572),1589)</w:t>
      </w:r>
    </w:p>
    <w:p w:rsidR="00B45832" w:rsidRPr="00B45832" w:rsidRDefault="00B45832" w:rsidP="00B45832">
      <w:pPr>
        <w:pStyle w:val="Code"/>
      </w:pPr>
      <w:r w:rsidRPr="00B45832">
        <w:t>(ArrayBuffer(52),1983)</w:t>
      </w:r>
    </w:p>
    <w:p w:rsidR="00B45832" w:rsidRPr="00B45832" w:rsidRDefault="00B45832" w:rsidP="00B45832">
      <w:pPr>
        <w:pStyle w:val="Code"/>
      </w:pPr>
      <w:r w:rsidRPr="00B45832">
        <w:t>(ArrayBuffer(769),1622)</w:t>
      </w:r>
    </w:p>
    <w:p w:rsidR="00B45832" w:rsidRPr="00B45832" w:rsidRDefault="00B45832" w:rsidP="00B45832">
      <w:pPr>
        <w:pStyle w:val="Code"/>
      </w:pPr>
      <w:r w:rsidRPr="00B45832">
        <w:t>(ArrayBuffer(440),1943)</w:t>
      </w:r>
    </w:p>
    <w:p w:rsidR="00B45832" w:rsidRPr="00B45832" w:rsidRDefault="00B45832" w:rsidP="00B45832">
      <w:pPr>
        <w:pStyle w:val="Code"/>
      </w:pPr>
      <w:r w:rsidRPr="00B45832">
        <w:t>(ArrayBuffer(204),2174)</w:t>
      </w:r>
    </w:p>
    <w:p w:rsidR="00B45832" w:rsidRPr="00B45832" w:rsidRDefault="00B45832" w:rsidP="00B45832">
      <w:pPr>
        <w:pStyle w:val="Code"/>
      </w:pPr>
      <w:r w:rsidRPr="00B45832">
        <w:t>(ArrayBuffer(143),1417)</w:t>
      </w:r>
    </w:p>
    <w:p w:rsidR="00B45832" w:rsidRPr="00B45832" w:rsidRDefault="00B45832" w:rsidP="00B45832">
      <w:pPr>
        <w:pStyle w:val="Code"/>
      </w:pPr>
      <w:r w:rsidRPr="00B45832">
        <w:t>(ArrayBuffer(594),1516)</w:t>
      </w:r>
    </w:p>
    <w:p w:rsidR="00B45832" w:rsidRPr="00B45832" w:rsidRDefault="00B45832" w:rsidP="00B45832">
      <w:pPr>
        <w:pStyle w:val="Code"/>
      </w:pPr>
      <w:r w:rsidRPr="00B45832">
        <w:t>(ArrayBuffer(793),3063)</w:t>
      </w:r>
    </w:p>
    <w:p w:rsidR="00B45832" w:rsidRPr="00B45832" w:rsidRDefault="00B45832" w:rsidP="00B45832">
      <w:pPr>
        <w:pStyle w:val="Code"/>
      </w:pPr>
      <w:r w:rsidRPr="00B45832">
        <w:t>(ArrayBuffer(578),1290)</w:t>
      </w:r>
    </w:p>
    <w:p w:rsidR="00B45832" w:rsidRPr="00B45832" w:rsidRDefault="00B45832" w:rsidP="00B45832">
      <w:pPr>
        <w:pStyle w:val="Code"/>
      </w:pPr>
      <w:r w:rsidRPr="00B45832">
        <w:t>(ArrayBuffer(571),2902)</w:t>
      </w:r>
    </w:p>
    <w:p w:rsidR="00B45832" w:rsidRPr="00B45832" w:rsidRDefault="00B45832" w:rsidP="00B45832">
      <w:pPr>
        <w:pStyle w:val="Code"/>
      </w:pPr>
      <w:r w:rsidRPr="00B45832">
        <w:t>(ArrayBuffer(413),2637)</w:t>
      </w:r>
    </w:p>
    <w:p w:rsidR="00B45832" w:rsidRPr="00B45832" w:rsidRDefault="00B45832" w:rsidP="00B45832">
      <w:pPr>
        <w:pStyle w:val="Code"/>
      </w:pPr>
      <w:r w:rsidRPr="00B45832">
        <w:t>(ArrayBuffer(912),1009)</w:t>
      </w:r>
    </w:p>
    <w:p w:rsidR="00B45832" w:rsidRPr="00B45832" w:rsidRDefault="00B45832" w:rsidP="00B45832">
      <w:pPr>
        <w:pStyle w:val="Code"/>
      </w:pPr>
      <w:r w:rsidRPr="00B45832">
        <w:t>(ArrayBuffer(803),2237)</w:t>
      </w:r>
    </w:p>
    <w:p w:rsidR="00B45832" w:rsidRPr="00B45832" w:rsidRDefault="00B45832" w:rsidP="00B45832">
      <w:pPr>
        <w:pStyle w:val="Code"/>
      </w:pPr>
      <w:r w:rsidRPr="00B45832">
        <w:t>(ArrayBuffer(346),3470)</w:t>
      </w:r>
    </w:p>
    <w:p w:rsidR="00B45832" w:rsidRPr="00B45832" w:rsidRDefault="00B45832" w:rsidP="00B45832">
      <w:pPr>
        <w:pStyle w:val="Code"/>
      </w:pPr>
      <w:r w:rsidRPr="00B45832">
        <w:t>(ArrayBuffer(522),2725)</w:t>
      </w:r>
    </w:p>
    <w:p w:rsidR="00B45832" w:rsidRPr="00B45832" w:rsidRDefault="00B45832" w:rsidP="00B45832">
      <w:pPr>
        <w:pStyle w:val="Code"/>
      </w:pPr>
      <w:r w:rsidRPr="00B45832">
        <w:t>(ArrayBuffer(921),2425)</w:t>
      </w:r>
    </w:p>
    <w:p w:rsidR="00B45832" w:rsidRPr="00B45832" w:rsidRDefault="00B45832" w:rsidP="00B45832">
      <w:pPr>
        <w:pStyle w:val="Code"/>
      </w:pPr>
      <w:r w:rsidRPr="00B45832">
        <w:t>(ArrayBuffer(461),1498)</w:t>
      </w:r>
    </w:p>
    <w:p w:rsidR="00B45832" w:rsidRPr="00B45832" w:rsidRDefault="00B45832" w:rsidP="00B45832">
      <w:pPr>
        <w:pStyle w:val="Code"/>
      </w:pPr>
      <w:r w:rsidRPr="00B45832">
        <w:t>(ArrayBuffer(554),1114)</w:t>
      </w:r>
    </w:p>
    <w:p w:rsidR="00B45832" w:rsidRPr="00B45832" w:rsidRDefault="00B45832" w:rsidP="00B45832">
      <w:pPr>
        <w:pStyle w:val="Code"/>
      </w:pPr>
      <w:r w:rsidRPr="00B45832">
        <w:t>(ArrayBuffer(634),2492)</w:t>
      </w:r>
    </w:p>
    <w:p w:rsidR="00B45832" w:rsidRPr="00B45832" w:rsidRDefault="00B45832" w:rsidP="00B45832">
      <w:pPr>
        <w:pStyle w:val="Code"/>
      </w:pPr>
      <w:r w:rsidRPr="00B45832">
        <w:t>(ArrayBuffer(111),1171)</w:t>
      </w:r>
    </w:p>
    <w:p w:rsidR="00B45832" w:rsidRPr="00B45832" w:rsidRDefault="00B45832" w:rsidP="00B45832">
      <w:pPr>
        <w:pStyle w:val="Code"/>
      </w:pPr>
      <w:r w:rsidRPr="00B45832">
        <w:t>(ArrayBuffer(653),2634)</w:t>
      </w:r>
    </w:p>
    <w:p w:rsidR="00B45832" w:rsidRPr="00B45832" w:rsidRDefault="00B45832" w:rsidP="00B45832">
      <w:pPr>
        <w:pStyle w:val="Code"/>
      </w:pPr>
      <w:r w:rsidRPr="00B45832">
        <w:t>(ArrayBuffer(112),2680)</w:t>
      </w:r>
    </w:p>
    <w:p w:rsidR="00B45832" w:rsidRPr="00B45832" w:rsidRDefault="00B45832" w:rsidP="00B45832">
      <w:pPr>
        <w:pStyle w:val="Code"/>
      </w:pPr>
      <w:r w:rsidRPr="00B45832">
        <w:t>(ArrayBuffer(403),1722)</w:t>
      </w:r>
    </w:p>
    <w:p w:rsidR="00B45832" w:rsidRPr="00B45832" w:rsidRDefault="00B45832" w:rsidP="00B45832">
      <w:pPr>
        <w:pStyle w:val="Code"/>
      </w:pPr>
      <w:r w:rsidRPr="00B45832">
        <w:t>(ArrayBuffer(834),1373)</w:t>
      </w:r>
    </w:p>
    <w:p w:rsidR="00B45832" w:rsidRPr="00B45832" w:rsidRDefault="00B45832" w:rsidP="00B45832">
      <w:pPr>
        <w:pStyle w:val="Code"/>
      </w:pPr>
      <w:r w:rsidRPr="00B45832">
        <w:t>(ArrayBuffer(157),1140)</w:t>
      </w:r>
    </w:p>
    <w:p w:rsidR="00B45832" w:rsidRPr="00B45832" w:rsidRDefault="00B45832" w:rsidP="00B45832">
      <w:pPr>
        <w:pStyle w:val="Code"/>
      </w:pPr>
      <w:r w:rsidRPr="00B45832">
        <w:t>(ArrayBuffer(354),5835)</w:t>
      </w:r>
    </w:p>
    <w:p w:rsidR="00B45832" w:rsidRPr="00B45832" w:rsidRDefault="00B45832" w:rsidP="00B45832">
      <w:pPr>
        <w:pStyle w:val="Code"/>
      </w:pPr>
      <w:r w:rsidRPr="00B45832">
        <w:t>(ArrayBuffer(240),1399)</w:t>
      </w:r>
    </w:p>
    <w:p w:rsidR="00B45832" w:rsidRPr="00B45832" w:rsidRDefault="00B45832" w:rsidP="00B45832">
      <w:pPr>
        <w:pStyle w:val="Code"/>
      </w:pPr>
      <w:r w:rsidRPr="00B45832">
        <w:t>(ArrayBuffer(960),2732)</w:t>
      </w:r>
    </w:p>
    <w:p w:rsidR="00B45832" w:rsidRPr="00B45832" w:rsidRDefault="00B45832" w:rsidP="00B45832">
      <w:pPr>
        <w:pStyle w:val="Code"/>
      </w:pPr>
      <w:r w:rsidRPr="00B45832">
        <w:t>(ArrayBuffer(43),1721)</w:t>
      </w:r>
    </w:p>
    <w:p w:rsidR="00B45832" w:rsidRPr="00B45832" w:rsidRDefault="00B45832" w:rsidP="00B45832">
      <w:pPr>
        <w:pStyle w:val="Code"/>
      </w:pPr>
      <w:r w:rsidRPr="00B45832">
        <w:t>(ArrayBuffer(829),6810)</w:t>
      </w:r>
    </w:p>
    <w:p w:rsidR="00B45832" w:rsidRPr="00B45832" w:rsidRDefault="00B45832" w:rsidP="00B45832">
      <w:pPr>
        <w:pStyle w:val="Code"/>
      </w:pPr>
      <w:r w:rsidRPr="00B45832">
        <w:t>(ArrayBuffer(45),1728)</w:t>
      </w:r>
    </w:p>
    <w:p w:rsidR="00B45832" w:rsidRPr="00B45832" w:rsidRDefault="00B45832" w:rsidP="00B45832">
      <w:pPr>
        <w:pStyle w:val="Code"/>
      </w:pPr>
      <w:r w:rsidRPr="00B45832">
        <w:t>(ArrayBuffer(85),1555)</w:t>
      </w:r>
    </w:p>
    <w:p w:rsidR="00B45832" w:rsidRPr="00B45832" w:rsidRDefault="00B45832" w:rsidP="00B45832">
      <w:pPr>
        <w:pStyle w:val="Code"/>
      </w:pPr>
      <w:r w:rsidRPr="00B45832">
        <w:t>(ArrayBuffer(981),1542)</w:t>
      </w:r>
    </w:p>
    <w:p w:rsidR="00B45832" w:rsidRPr="00B45832" w:rsidRDefault="00B45832" w:rsidP="00B45832">
      <w:pPr>
        <w:pStyle w:val="Code"/>
      </w:pPr>
      <w:r w:rsidRPr="00B45832">
        <w:t>(ArrayBuffer(788),2386)</w:t>
      </w:r>
    </w:p>
    <w:p w:rsidR="00B45832" w:rsidRPr="00B45832" w:rsidRDefault="00B45832" w:rsidP="00B45832">
      <w:pPr>
        <w:pStyle w:val="Code"/>
      </w:pPr>
      <w:r w:rsidRPr="00B45832">
        <w:t>(ArrayBuffer(663),2354)</w:t>
      </w:r>
    </w:p>
    <w:p w:rsidR="00B45832" w:rsidRPr="00B45832" w:rsidRDefault="00B45832" w:rsidP="00B45832">
      <w:pPr>
        <w:pStyle w:val="Code"/>
      </w:pPr>
      <w:r w:rsidRPr="00B45832">
        <w:t>(ArrayBuffer(401),3667)</w:t>
      </w:r>
    </w:p>
    <w:p w:rsidR="00B45832" w:rsidRPr="00B45832" w:rsidRDefault="00B45832" w:rsidP="00B45832">
      <w:pPr>
        <w:pStyle w:val="Code"/>
      </w:pPr>
      <w:r w:rsidRPr="00B45832">
        <w:t>(ArrayBuffer(597),2883)</w:t>
      </w:r>
    </w:p>
    <w:p w:rsidR="00B45832" w:rsidRPr="00B45832" w:rsidRDefault="00B45832" w:rsidP="00B45832">
      <w:pPr>
        <w:pStyle w:val="Code"/>
      </w:pPr>
      <w:r w:rsidRPr="00B45832">
        <w:t>(ArrayBuffer(377),1149)</w:t>
      </w:r>
    </w:p>
    <w:p w:rsidR="00B45832" w:rsidRPr="00B45832" w:rsidRDefault="00B45832" w:rsidP="00B45832">
      <w:pPr>
        <w:pStyle w:val="Code"/>
      </w:pPr>
      <w:r w:rsidRPr="00B45832">
        <w:t>(ArrayBuffer(177),4629)</w:t>
      </w:r>
    </w:p>
    <w:p w:rsidR="00B45832" w:rsidRPr="00B45832" w:rsidRDefault="00B45832" w:rsidP="00B45832">
      <w:pPr>
        <w:pStyle w:val="Code"/>
      </w:pPr>
      <w:r w:rsidRPr="00B45832">
        <w:t>(ArrayBuffer(708),1090)</w:t>
      </w:r>
    </w:p>
    <w:p w:rsidR="00B45832" w:rsidRPr="00B45832" w:rsidRDefault="00B45832" w:rsidP="00B45832">
      <w:pPr>
        <w:pStyle w:val="Code"/>
      </w:pPr>
      <w:r w:rsidRPr="00B45832">
        <w:t>(ArrayBuffer(792),1306)</w:t>
      </w:r>
    </w:p>
    <w:p w:rsidR="00B45832" w:rsidRPr="00B45832" w:rsidRDefault="00B45832" w:rsidP="00B45832">
      <w:pPr>
        <w:pStyle w:val="Code"/>
      </w:pPr>
      <w:r w:rsidRPr="00B45832">
        <w:t>(ArrayBuffer(611),1444)</w:t>
      </w:r>
    </w:p>
    <w:p w:rsidR="00B45832" w:rsidRPr="00B45832" w:rsidRDefault="00B45832" w:rsidP="00B45832">
      <w:pPr>
        <w:pStyle w:val="Code"/>
      </w:pPr>
      <w:r w:rsidRPr="00B45832">
        <w:t>(ArrayBuffer(242),2325)</w:t>
      </w:r>
    </w:p>
    <w:p w:rsidR="00B45832" w:rsidRPr="00B45832" w:rsidRDefault="00B45832" w:rsidP="00B45832">
      <w:pPr>
        <w:pStyle w:val="Code"/>
      </w:pPr>
      <w:r w:rsidRPr="00B45832">
        <w:t>(ArrayBuffer(515),1166)</w:t>
      </w:r>
    </w:p>
    <w:p w:rsidR="00B45832" w:rsidRPr="00B45832" w:rsidRDefault="00B45832" w:rsidP="00B45832">
      <w:pPr>
        <w:pStyle w:val="Code"/>
      </w:pPr>
      <w:r w:rsidRPr="00B45832">
        <w:t>(ArrayBuffer(510),3281)</w:t>
      </w:r>
    </w:p>
    <w:p w:rsidR="00B45832" w:rsidRPr="00B45832" w:rsidRDefault="00B45832" w:rsidP="00B45832">
      <w:pPr>
        <w:pStyle w:val="Code"/>
      </w:pPr>
      <w:r w:rsidRPr="00B45832">
        <w:t>(ArrayBuffer(966),3921)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(ArrayBuffer(429),1037)</w:t>
      </w:r>
    </w:p>
    <w:p w:rsidR="00B45832" w:rsidRPr="00B45832" w:rsidRDefault="00B45832" w:rsidP="00B45832">
      <w:pPr>
        <w:pStyle w:val="Code"/>
      </w:pPr>
      <w:r w:rsidRPr="00B45832">
        <w:t>(ArrayBuffer(487),3135)</w:t>
      </w:r>
    </w:p>
    <w:p w:rsidR="00B45832" w:rsidRPr="00B45832" w:rsidRDefault="00B45832" w:rsidP="00B45832">
      <w:pPr>
        <w:pStyle w:val="Code"/>
      </w:pPr>
      <w:r w:rsidRPr="00B45832">
        <w:t>(ArrayBuffer(39),4258)</w:t>
      </w:r>
    </w:p>
    <w:p w:rsidR="00B45832" w:rsidRPr="00B45832" w:rsidRDefault="00B45832" w:rsidP="00B45832">
      <w:pPr>
        <w:pStyle w:val="Code"/>
      </w:pPr>
      <w:r w:rsidRPr="00B45832">
        <w:t>(ArrayBuffer(910),1695)</w:t>
      </w:r>
    </w:p>
    <w:p w:rsidR="00B45832" w:rsidRPr="00B45832" w:rsidRDefault="00B45832" w:rsidP="00B45832">
      <w:pPr>
        <w:pStyle w:val="Code"/>
      </w:pPr>
      <w:r w:rsidRPr="00B45832">
        <w:t>(ArrayBuffer(569),2835)</w:t>
      </w:r>
    </w:p>
    <w:p w:rsidR="00B45832" w:rsidRPr="00B45832" w:rsidRDefault="00B45832" w:rsidP="00B45832">
      <w:pPr>
        <w:pStyle w:val="Code"/>
      </w:pPr>
      <w:r w:rsidRPr="00B45832">
        <w:t>(ArrayBuffer(154),1447)</w:t>
      </w:r>
    </w:p>
    <w:p w:rsidR="00B45832" w:rsidRPr="00B45832" w:rsidRDefault="00B45832" w:rsidP="00B45832">
      <w:pPr>
        <w:pStyle w:val="Code"/>
      </w:pPr>
      <w:r w:rsidRPr="00B45832">
        <w:t>(ArrayBuffer(428),1021)</w:t>
      </w:r>
    </w:p>
    <w:p w:rsidR="00B45832" w:rsidRPr="00B45832" w:rsidRDefault="00B45832" w:rsidP="00B45832">
      <w:pPr>
        <w:pStyle w:val="Code"/>
      </w:pPr>
      <w:r w:rsidRPr="00B45832">
        <w:t>(ArrayBuffer(935),1742)</w:t>
      </w:r>
    </w:p>
    <w:p w:rsidR="00B45832" w:rsidRPr="00B45832" w:rsidRDefault="00B45832" w:rsidP="00B45832">
      <w:pPr>
        <w:pStyle w:val="Code"/>
      </w:pPr>
      <w:r w:rsidRPr="00B45832">
        <w:t>(ArrayBuffer(368),7828)</w:t>
      </w:r>
    </w:p>
    <w:p w:rsidR="00B45832" w:rsidRPr="00B45832" w:rsidRDefault="00B45832" w:rsidP="00B45832">
      <w:pPr>
        <w:pStyle w:val="Code"/>
      </w:pPr>
      <w:r w:rsidRPr="00B45832">
        <w:t>(ArrayBuffer(8),3090)</w:t>
      </w:r>
    </w:p>
    <w:p w:rsidR="00B45832" w:rsidRPr="00B45832" w:rsidRDefault="00B45832" w:rsidP="00B45832">
      <w:pPr>
        <w:pStyle w:val="Code"/>
      </w:pPr>
      <w:r w:rsidRPr="00B45832">
        <w:t>(ArrayBuffer(208),1483)</w:t>
      </w:r>
    </w:p>
    <w:p w:rsidR="00B45832" w:rsidRPr="00B45832" w:rsidRDefault="00B45832" w:rsidP="00B45832">
      <w:pPr>
        <w:pStyle w:val="Code"/>
      </w:pPr>
      <w:r w:rsidRPr="00B45832">
        <w:t>(ArrayBuffer(846),1480)</w:t>
      </w:r>
    </w:p>
    <w:p w:rsidR="00B45832" w:rsidRPr="00B45832" w:rsidRDefault="00B45832" w:rsidP="00B45832">
      <w:pPr>
        <w:pStyle w:val="Code"/>
      </w:pPr>
      <w:r w:rsidRPr="00B45832">
        <w:t>(ArrayBuffer(591),1241)</w:t>
      </w:r>
    </w:p>
    <w:p w:rsidR="00B45832" w:rsidRPr="00B45832" w:rsidRDefault="00B45832" w:rsidP="00B45832">
      <w:pPr>
        <w:pStyle w:val="Code"/>
      </w:pPr>
      <w:r w:rsidRPr="00B45832">
        <w:t>(ArrayBuffer(361),1104)</w:t>
      </w:r>
    </w:p>
    <w:p w:rsidR="00B45832" w:rsidRPr="00B45832" w:rsidRDefault="00B45832" w:rsidP="00B45832">
      <w:pPr>
        <w:pStyle w:val="Code"/>
      </w:pPr>
      <w:r w:rsidRPr="00B45832">
        <w:t>(ArrayBuffer(823),1031)</w:t>
      </w:r>
    </w:p>
    <w:p w:rsidR="00B45832" w:rsidRPr="00B45832" w:rsidRDefault="00B45832" w:rsidP="00B45832">
      <w:pPr>
        <w:pStyle w:val="Code"/>
      </w:pPr>
      <w:r w:rsidRPr="00B45832">
        <w:t>(ArrayBuffer(718),1238)</w:t>
      </w:r>
    </w:p>
    <w:p w:rsidR="00B45832" w:rsidRPr="00B45832" w:rsidRDefault="00B45832" w:rsidP="00B45832">
      <w:pPr>
        <w:pStyle w:val="Code"/>
      </w:pPr>
      <w:r w:rsidRPr="00B45832">
        <w:t>(ArrayBuffer(296),2210)</w:t>
      </w:r>
    </w:p>
    <w:p w:rsidR="00B45832" w:rsidRPr="00B45832" w:rsidRDefault="00B45832" w:rsidP="00B45832">
      <w:pPr>
        <w:pStyle w:val="Code"/>
      </w:pPr>
      <w:r w:rsidRPr="00B45832">
        <w:t>(ArrayBuffer(688),1132)</w:t>
      </w:r>
    </w:p>
    <w:p w:rsidR="00B45832" w:rsidRPr="00B45832" w:rsidRDefault="00B45832" w:rsidP="00B45832">
      <w:pPr>
        <w:pStyle w:val="Code"/>
      </w:pPr>
      <w:r w:rsidRPr="00B45832">
        <w:t>(ArrayBuffer(819),1257)</w:t>
      </w:r>
    </w:p>
    <w:p w:rsidR="00B45832" w:rsidRPr="00B45832" w:rsidRDefault="00B45832" w:rsidP="00B45832">
      <w:pPr>
        <w:pStyle w:val="Code"/>
      </w:pPr>
      <w:r w:rsidRPr="00B45832">
        <w:t>(ArrayBuffer(335),1345)</w:t>
      </w:r>
    </w:p>
    <w:p w:rsidR="00B45832" w:rsidRPr="00B45832" w:rsidRDefault="00B45832" w:rsidP="00B45832">
      <w:pPr>
        <w:pStyle w:val="Code"/>
      </w:pPr>
      <w:r w:rsidRPr="00B45832">
        <w:t>(ArrayBuffer(198),1461)</w:t>
      </w:r>
    </w:p>
    <w:p w:rsidR="00B45832" w:rsidRPr="00B45832" w:rsidRDefault="00B45832" w:rsidP="00B45832">
      <w:pPr>
        <w:pStyle w:val="Code"/>
      </w:pPr>
      <w:r w:rsidRPr="00B45832">
        <w:t>(ArrayBuffer(504),1296)</w:t>
      </w:r>
    </w:p>
    <w:p w:rsidR="00B45832" w:rsidRPr="00B45832" w:rsidRDefault="00B45832" w:rsidP="00B45832">
      <w:pPr>
        <w:pStyle w:val="Code"/>
      </w:pPr>
      <w:r w:rsidRPr="00B45832">
        <w:t>(ArrayBuffer(449),1890)</w:t>
      </w:r>
    </w:p>
    <w:p w:rsidR="00B45832" w:rsidRPr="00B45832" w:rsidRDefault="00B45832" w:rsidP="00B45832">
      <w:pPr>
        <w:pStyle w:val="Code"/>
      </w:pPr>
      <w:r w:rsidRPr="00B45832">
        <w:t>(ArrayBuffer(550),1203)</w:t>
      </w:r>
    </w:p>
    <w:p w:rsidR="00B45832" w:rsidRPr="00B45832" w:rsidRDefault="00B45832" w:rsidP="00B45832">
      <w:pPr>
        <w:pStyle w:val="Code"/>
      </w:pPr>
      <w:r w:rsidRPr="00B45832">
        <w:t>(ArrayBuffer(385),1676)</w:t>
      </w:r>
    </w:p>
    <w:p w:rsidR="00B45832" w:rsidRPr="00B45832" w:rsidRDefault="00B45832" w:rsidP="00B45832">
      <w:pPr>
        <w:pStyle w:val="Code"/>
      </w:pPr>
      <w:r w:rsidRPr="00B45832">
        <w:t>(ArrayBuffer(68),1601)</w:t>
      </w:r>
    </w:p>
    <w:p w:rsidR="00B45832" w:rsidRPr="00B45832" w:rsidRDefault="00B45832" w:rsidP="00B45832">
      <w:pPr>
        <w:pStyle w:val="Code"/>
      </w:pPr>
      <w:r w:rsidRPr="00B45832">
        <w:t>(ArrayBuffer(752),2578)</w:t>
      </w:r>
    </w:p>
    <w:p w:rsidR="00B45832" w:rsidRPr="00B45832" w:rsidRDefault="00B45832" w:rsidP="00B45832">
      <w:pPr>
        <w:pStyle w:val="Code"/>
      </w:pPr>
      <w:r w:rsidRPr="00B45832">
        <w:t>(ArrayBuffer(428),1021)</w:t>
      </w:r>
    </w:p>
    <w:p w:rsidR="00B45832" w:rsidRPr="00B45832" w:rsidRDefault="00B45832" w:rsidP="00B45832">
      <w:pPr>
        <w:pStyle w:val="Code"/>
      </w:pPr>
      <w:r w:rsidRPr="00B45832">
        <w:t>(ArrayBuffer(346),3470)</w:t>
      </w:r>
    </w:p>
    <w:p w:rsidR="00B45832" w:rsidRPr="00B45832" w:rsidRDefault="00B45832" w:rsidP="00B45832">
      <w:pPr>
        <w:pStyle w:val="Code"/>
      </w:pPr>
      <w:r w:rsidRPr="00B45832">
        <w:t>(ArrayBuffer(912),1009)</w:t>
      </w:r>
    </w:p>
    <w:p w:rsidR="00B45832" w:rsidRPr="00B45832" w:rsidRDefault="00B45832" w:rsidP="00B45832">
      <w:pPr>
        <w:pStyle w:val="Code"/>
      </w:pPr>
      <w:r w:rsidRPr="00B45832">
        <w:t>(ArrayBuffer(140),2687)</w:t>
      </w:r>
    </w:p>
    <w:p w:rsidR="00B45832" w:rsidRPr="00B45832" w:rsidRDefault="00B45832" w:rsidP="00B45832">
      <w:pPr>
        <w:pStyle w:val="Code"/>
      </w:pPr>
      <w:r w:rsidRPr="00B45832">
        <w:t>(ArrayBuffer(204),2174)</w:t>
      </w:r>
    </w:p>
    <w:p w:rsidR="00B45832" w:rsidRPr="00B45832" w:rsidRDefault="00B45832" w:rsidP="00B45832">
      <w:pPr>
        <w:pStyle w:val="Code"/>
      </w:pPr>
      <w:r w:rsidRPr="00B45832">
        <w:t>(ArrayBuffer(390),2685)</w:t>
      </w:r>
    </w:p>
    <w:p w:rsidR="00B45832" w:rsidRPr="00B45832" w:rsidRDefault="00B45832" w:rsidP="00B45832">
      <w:pPr>
        <w:pStyle w:val="Code"/>
      </w:pPr>
      <w:r w:rsidRPr="00B45832">
        <w:t>(ArrayBuffer(956),3626)</w:t>
      </w:r>
    </w:p>
    <w:p w:rsidR="00B45832" w:rsidRPr="00B45832" w:rsidRDefault="00B45832" w:rsidP="00B45832">
      <w:pPr>
        <w:pStyle w:val="Code"/>
      </w:pPr>
      <w:r w:rsidRPr="00B45832">
        <w:t>(ArrayBuffer(12),3415)</w:t>
      </w:r>
    </w:p>
    <w:p w:rsidR="00B45832" w:rsidRPr="00B45832" w:rsidRDefault="00B45832" w:rsidP="00B45832">
      <w:pPr>
        <w:pStyle w:val="Code"/>
      </w:pPr>
      <w:r w:rsidRPr="00B45832">
        <w:t>(ArrayBuffer(576),1337)</w:t>
      </w:r>
    </w:p>
    <w:p w:rsidR="00B45832" w:rsidRPr="00B45832" w:rsidRDefault="00B45832" w:rsidP="00B45832">
      <w:pPr>
        <w:pStyle w:val="Code"/>
      </w:pPr>
      <w:r w:rsidRPr="00B45832">
        <w:t>(ArrayBuffer(810),1267)</w:t>
      </w:r>
    </w:p>
    <w:p w:rsidR="00B45832" w:rsidRPr="00B45832" w:rsidRDefault="00B45832" w:rsidP="00B45832">
      <w:pPr>
        <w:pStyle w:val="Code"/>
      </w:pPr>
      <w:r w:rsidRPr="00B45832">
        <w:t>(ArrayBuffer(628),1102)</w:t>
      </w:r>
    </w:p>
    <w:p w:rsidR="00B45832" w:rsidRPr="00B45832" w:rsidRDefault="00B45832" w:rsidP="00B45832">
      <w:pPr>
        <w:pStyle w:val="Code"/>
      </w:pPr>
      <w:r w:rsidRPr="00B45832">
        <w:t>(ArrayBuffer(94),1201)</w:t>
      </w:r>
    </w:p>
    <w:p w:rsidR="00B45832" w:rsidRPr="00B45832" w:rsidRDefault="00B45832" w:rsidP="00B45832">
      <w:pPr>
        <w:pStyle w:val="Code"/>
      </w:pPr>
      <w:r w:rsidRPr="00B45832">
        <w:t>(ArrayBuffer(192),2004)</w:t>
      </w:r>
    </w:p>
    <w:p w:rsidR="00B45832" w:rsidRPr="00B45832" w:rsidRDefault="00B45832" w:rsidP="00B45832">
      <w:pPr>
        <w:pStyle w:val="Code"/>
      </w:pPr>
      <w:r w:rsidRPr="00B45832">
        <w:t>(ArrayBuffer(450),2082)</w:t>
      </w:r>
    </w:p>
    <w:p w:rsidR="00B45832" w:rsidRPr="00B45832" w:rsidRDefault="00B45832" w:rsidP="00B45832">
      <w:pPr>
        <w:pStyle w:val="Code"/>
      </w:pPr>
      <w:r w:rsidRPr="00B45832">
        <w:t>(ArrayBuffer(992),1116)</w:t>
      </w:r>
    </w:p>
    <w:p w:rsidR="00B45832" w:rsidRPr="00B45832" w:rsidRDefault="00B45832" w:rsidP="00B45832">
      <w:pPr>
        <w:pStyle w:val="Code"/>
      </w:pPr>
      <w:r w:rsidRPr="00B45832">
        <w:t>(ArrayBuffer(366),1031)</w:t>
      </w:r>
    </w:p>
    <w:p w:rsidR="00B45832" w:rsidRPr="00B45832" w:rsidRDefault="00B45832" w:rsidP="00B45832">
      <w:pPr>
        <w:pStyle w:val="Code"/>
      </w:pPr>
      <w:r w:rsidRPr="00B45832">
        <w:t>(ArrayBuffer(460),4438)</w:t>
      </w:r>
    </w:p>
    <w:p w:rsidR="00B45832" w:rsidRPr="00B45832" w:rsidRDefault="00B45832" w:rsidP="00B45832">
      <w:pPr>
        <w:pStyle w:val="Code"/>
      </w:pPr>
      <w:r w:rsidRPr="00B45832">
        <w:t>(ArrayBuffer(350),3069)</w:t>
      </w:r>
    </w:p>
    <w:p w:rsidR="00B45832" w:rsidRPr="00B45832" w:rsidRDefault="00B45832" w:rsidP="00B45832">
      <w:pPr>
        <w:pStyle w:val="Code"/>
      </w:pPr>
      <w:r w:rsidRPr="00B45832">
        <w:t>(ArrayBuffer(548),2843)</w:t>
      </w:r>
    </w:p>
    <w:p w:rsidR="00B45832" w:rsidRPr="00B45832" w:rsidRDefault="00B45832" w:rsidP="00B45832">
      <w:pPr>
        <w:pStyle w:val="Code"/>
      </w:pPr>
      <w:r w:rsidRPr="00B45832">
        <w:t>(ArrayBuffer(758),2860)</w:t>
      </w:r>
    </w:p>
    <w:p w:rsidR="00B45832" w:rsidRPr="00B45832" w:rsidRDefault="00B45832" w:rsidP="00B45832">
      <w:pPr>
        <w:pStyle w:val="Code"/>
      </w:pPr>
      <w:r w:rsidRPr="00B45832">
        <w:t>(ArrayBuffer(58),1330)</w:t>
      </w:r>
    </w:p>
    <w:p w:rsidR="00B45832" w:rsidRPr="00B45832" w:rsidRDefault="00B45832" w:rsidP="00B45832">
      <w:pPr>
        <w:pStyle w:val="Code"/>
      </w:pPr>
      <w:r w:rsidRPr="00B45832">
        <w:t>(ArrayBuffer(944),2794)</w:t>
      </w:r>
    </w:p>
    <w:p w:rsidR="00B45832" w:rsidRPr="00B45832" w:rsidRDefault="00B45832" w:rsidP="00B45832">
      <w:pPr>
        <w:pStyle w:val="Code"/>
      </w:pPr>
      <w:r w:rsidRPr="00B45832">
        <w:t>(ArrayBuffer(878),2047)</w:t>
      </w:r>
    </w:p>
    <w:p w:rsidR="00B45832" w:rsidRPr="00B45832" w:rsidRDefault="00B45832" w:rsidP="00B45832">
      <w:pPr>
        <w:pStyle w:val="Code"/>
      </w:pPr>
      <w:r w:rsidRPr="00B45832">
        <w:t>(ArrayBuffer(196),2096)</w:t>
      </w:r>
    </w:p>
    <w:p w:rsidR="00B45832" w:rsidRPr="00B45832" w:rsidRDefault="00B45832" w:rsidP="00B45832">
      <w:pPr>
        <w:pStyle w:val="Code"/>
      </w:pPr>
      <w:r w:rsidRPr="00B45832">
        <w:t>(ArrayBuffer(784),1257)</w:t>
      </w:r>
    </w:p>
    <w:p w:rsidR="00B45832" w:rsidRPr="00B45832" w:rsidRDefault="00B45832" w:rsidP="00B45832">
      <w:pPr>
        <w:pStyle w:val="Code"/>
      </w:pPr>
      <w:r w:rsidRPr="00B45832">
        <w:t>(ArrayBuffer(918),3012)</w:t>
      </w:r>
    </w:p>
    <w:p w:rsidR="00B45832" w:rsidRPr="00B45832" w:rsidRDefault="00B45832" w:rsidP="00B45832">
      <w:pPr>
        <w:pStyle w:val="Code"/>
      </w:pPr>
      <w:r w:rsidRPr="00B45832">
        <w:t>(ArrayBuffer(884),1645)</w:t>
      </w:r>
    </w:p>
    <w:p w:rsidR="00B45832" w:rsidRPr="00B45832" w:rsidRDefault="00B45832" w:rsidP="00B45832">
      <w:pPr>
        <w:pStyle w:val="Code"/>
      </w:pPr>
      <w:r w:rsidRPr="00B45832">
        <w:t>(ArrayBuffer(814),1672)</w:t>
      </w:r>
    </w:p>
    <w:p w:rsidR="00B45832" w:rsidRPr="00B45832" w:rsidRDefault="00B45832" w:rsidP="00B45832">
      <w:pPr>
        <w:pStyle w:val="Code"/>
      </w:pPr>
      <w:r w:rsidRPr="00B45832">
        <w:t>(ArrayBuffer(266),1022)</w:t>
      </w:r>
    </w:p>
    <w:p w:rsidR="00B45832" w:rsidRPr="00B45832" w:rsidRDefault="00B45832" w:rsidP="00B45832">
      <w:pPr>
        <w:pStyle w:val="Code"/>
      </w:pPr>
      <w:r w:rsidRPr="00B45832">
        <w:t>(ArrayBuffer(834),1373)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(ArrayBuffer(72),2852)</w:t>
      </w:r>
    </w:p>
    <w:p w:rsidR="00B45832" w:rsidRPr="00B45832" w:rsidRDefault="00B45832" w:rsidP="00B45832">
      <w:pPr>
        <w:pStyle w:val="Code"/>
      </w:pPr>
      <w:r w:rsidRPr="00B45832">
        <w:t>(ArrayBuffer(988),1164)</w:t>
      </w:r>
    </w:p>
    <w:p w:rsidR="00B45832" w:rsidRPr="00B45832" w:rsidRDefault="00B45832" w:rsidP="00B45832">
      <w:pPr>
        <w:pStyle w:val="Code"/>
      </w:pPr>
      <w:r w:rsidRPr="00B45832">
        <w:t>(ArrayBuffer(688),1132)</w:t>
      </w:r>
    </w:p>
    <w:p w:rsidR="00B45832" w:rsidRPr="00B45832" w:rsidRDefault="00B45832" w:rsidP="00B45832">
      <w:pPr>
        <w:pStyle w:val="Code"/>
      </w:pPr>
      <w:r w:rsidRPr="00B45832">
        <w:t>(ArrayBuffer(736),1470)</w:t>
      </w:r>
    </w:p>
    <w:p w:rsidR="00B45832" w:rsidRPr="00B45832" w:rsidRDefault="00B45832" w:rsidP="00B45832">
      <w:pPr>
        <w:pStyle w:val="Code"/>
      </w:pPr>
      <w:r w:rsidRPr="00B45832">
        <w:t>(ArrayBuffer(78),2471)</w:t>
      </w:r>
    </w:p>
    <w:p w:rsidR="00B45832" w:rsidRPr="00B45832" w:rsidRDefault="00B45832" w:rsidP="00B45832">
      <w:pPr>
        <w:pStyle w:val="Code"/>
      </w:pPr>
      <w:r w:rsidRPr="00B45832">
        <w:t>(ArrayBuffer(494),5102)</w:t>
      </w:r>
    </w:p>
    <w:p w:rsidR="00B45832" w:rsidRPr="00B45832" w:rsidRDefault="00B45832" w:rsidP="00B45832">
      <w:pPr>
        <w:pStyle w:val="Code"/>
      </w:pPr>
      <w:r w:rsidRPr="00B45832">
        <w:t>(ArrayBuffer(854),2847)</w:t>
      </w:r>
    </w:p>
    <w:p w:rsidR="00B45832" w:rsidRPr="00B45832" w:rsidRDefault="00B45832" w:rsidP="00B45832">
      <w:pPr>
        <w:pStyle w:val="Code"/>
      </w:pPr>
      <w:r w:rsidRPr="00B45832">
        <w:t>(ArrayBuffer(122),1081)</w:t>
      </w:r>
    </w:p>
    <w:p w:rsidR="00B45832" w:rsidRPr="00B45832" w:rsidRDefault="00B45832" w:rsidP="00B45832">
      <w:pPr>
        <w:pStyle w:val="Code"/>
      </w:pPr>
      <w:r w:rsidRPr="00B45832">
        <w:t>(ArrayBuffer(782),2767)</w:t>
      </w:r>
    </w:p>
    <w:p w:rsidR="00B45832" w:rsidRPr="00B45832" w:rsidRDefault="00B45832" w:rsidP="00B45832">
      <w:pPr>
        <w:pStyle w:val="Code"/>
      </w:pPr>
      <w:r w:rsidRPr="00B45832">
        <w:t>(ArrayBuffer(470),4137)</w:t>
      </w:r>
    </w:p>
    <w:p w:rsidR="00B45832" w:rsidRPr="00B45832" w:rsidRDefault="00B45832" w:rsidP="00B45832">
      <w:pPr>
        <w:pStyle w:val="Code"/>
      </w:pPr>
      <w:r w:rsidRPr="00B45832">
        <w:t>(ArrayBuffer(326),1488)</w:t>
      </w:r>
    </w:p>
    <w:p w:rsidR="00B45832" w:rsidRPr="00B45832" w:rsidRDefault="00B45832" w:rsidP="00B45832">
      <w:pPr>
        <w:pStyle w:val="Code"/>
      </w:pPr>
      <w:r w:rsidRPr="00B45832">
        <w:t>(ArrayBuffer(310),1390)</w:t>
      </w:r>
    </w:p>
    <w:p w:rsidR="00B45832" w:rsidRPr="00B45832" w:rsidRDefault="00B45832" w:rsidP="00B45832">
      <w:pPr>
        <w:pStyle w:val="Code"/>
      </w:pPr>
      <w:r w:rsidRPr="00B45832">
        <w:t>(ArrayBuffer(740),1632)</w:t>
      </w:r>
    </w:p>
    <w:p w:rsidR="00B45832" w:rsidRPr="00B45832" w:rsidRDefault="00B45832" w:rsidP="00B45832">
      <w:pPr>
        <w:pStyle w:val="Code"/>
      </w:pPr>
      <w:r w:rsidRPr="00B45832">
        <w:t>(ArrayBuffer(774),2046)</w:t>
      </w:r>
    </w:p>
    <w:p w:rsidR="00B45832" w:rsidRPr="00B45832" w:rsidRDefault="00B45832" w:rsidP="00B45832">
      <w:pPr>
        <w:pStyle w:val="Code"/>
      </w:pPr>
      <w:r w:rsidRPr="00B45832">
        <w:t>(ArrayBuffer(208),1483)</w:t>
      </w:r>
    </w:p>
    <w:p w:rsidR="00B45832" w:rsidRPr="00B45832" w:rsidRDefault="00B45832" w:rsidP="00B45832">
      <w:pPr>
        <w:pStyle w:val="Code"/>
      </w:pPr>
      <w:r w:rsidRPr="00B45832">
        <w:t>(ArrayBuffer(438),4511)</w:t>
      </w:r>
    </w:p>
    <w:p w:rsidR="00B45832" w:rsidRPr="00B45832" w:rsidRDefault="00B45832" w:rsidP="00B45832">
      <w:pPr>
        <w:pStyle w:val="Code"/>
      </w:pPr>
      <w:r w:rsidRPr="00B45832">
        <w:t>(ArrayBuffer(984),1756)</w:t>
      </w:r>
    </w:p>
    <w:p w:rsidR="00B45832" w:rsidRPr="00B45832" w:rsidRDefault="00B45832" w:rsidP="00B45832">
      <w:pPr>
        <w:pStyle w:val="Code"/>
      </w:pPr>
      <w:r w:rsidRPr="00B45832">
        <w:t>(ArrayBuffer(804),1315)</w:t>
      </w:r>
    </w:p>
    <w:p w:rsidR="00B45832" w:rsidRPr="00B45832" w:rsidRDefault="00B45832" w:rsidP="00B45832">
      <w:pPr>
        <w:pStyle w:val="Code"/>
      </w:pPr>
      <w:r w:rsidRPr="00B45832">
        <w:t>(ArrayBuffer(948),1149)</w:t>
      </w:r>
    </w:p>
    <w:p w:rsidR="00B45832" w:rsidRPr="00B45832" w:rsidRDefault="00B45832" w:rsidP="00B45832">
      <w:pPr>
        <w:pStyle w:val="Code"/>
      </w:pPr>
      <w:r w:rsidRPr="00B45832">
        <w:t>(ArrayBuffer(8),3090)</w:t>
      </w:r>
    </w:p>
    <w:p w:rsidR="00B45832" w:rsidRPr="00B45832" w:rsidRDefault="00B45832" w:rsidP="00B45832">
      <w:pPr>
        <w:pStyle w:val="Code"/>
      </w:pPr>
      <w:r w:rsidRPr="00B45832">
        <w:t>(ArrayBuffer(820),1473)</w:t>
      </w:r>
    </w:p>
    <w:p w:rsidR="00B45832" w:rsidRPr="00B45832" w:rsidRDefault="00B45832" w:rsidP="00B45832">
      <w:pPr>
        <w:pStyle w:val="Code"/>
      </w:pPr>
      <w:r w:rsidRPr="00B45832">
        <w:t>(ArrayBuffer(4),1394)</w:t>
      </w:r>
    </w:p>
    <w:p w:rsidR="00B45832" w:rsidRPr="00B45832" w:rsidRDefault="00B45832" w:rsidP="00B45832">
      <w:pPr>
        <w:pStyle w:val="Code"/>
      </w:pPr>
      <w:r w:rsidRPr="00B45832">
        <w:t>(ArrayBuffer(600),1192)</w:t>
      </w:r>
    </w:p>
    <w:p w:rsidR="00B45832" w:rsidRPr="00B45832" w:rsidRDefault="00B45832" w:rsidP="00B45832">
      <w:pPr>
        <w:pStyle w:val="Code"/>
      </w:pPr>
      <w:r w:rsidRPr="00B45832">
        <w:t>(ArrayBuffer(682),4132)</w:t>
      </w:r>
    </w:p>
    <w:p w:rsidR="00B45832" w:rsidRPr="00B45832" w:rsidRDefault="00B45832" w:rsidP="00B45832">
      <w:pPr>
        <w:pStyle w:val="Code"/>
      </w:pPr>
      <w:r w:rsidRPr="00B45832">
        <w:t>(ArrayBuffer(910),1695)</w:t>
      </w:r>
    </w:p>
    <w:p w:rsidR="00B45832" w:rsidRPr="00B45832" w:rsidRDefault="00B45832" w:rsidP="00B45832">
      <w:pPr>
        <w:pStyle w:val="Code"/>
      </w:pPr>
      <w:r w:rsidRPr="00B45832">
        <w:t>(ArrayBuffer(368),7828)</w:t>
      </w:r>
    </w:p>
    <w:p w:rsidR="00B45832" w:rsidRPr="00B45832" w:rsidRDefault="00B45832" w:rsidP="00B45832">
      <w:pPr>
        <w:pStyle w:val="Code"/>
      </w:pPr>
      <w:r w:rsidRPr="00B45832">
        <w:t>(ArrayBuffer(798),3103)</w:t>
      </w:r>
    </w:p>
    <w:p w:rsidR="00B45832" w:rsidRPr="00B45832" w:rsidRDefault="00B45832" w:rsidP="00B45832">
      <w:pPr>
        <w:pStyle w:val="Code"/>
      </w:pPr>
      <w:r w:rsidRPr="00B45832">
        <w:t>(ArrayBuffer(236),2618)</w:t>
      </w:r>
    </w:p>
    <w:p w:rsidR="00B45832" w:rsidRPr="00B45832" w:rsidRDefault="00B45832" w:rsidP="00B45832">
      <w:pPr>
        <w:pStyle w:val="Code"/>
      </w:pPr>
      <w:r w:rsidRPr="00B45832">
        <w:t>(ArrayBuffer(888),3686)</w:t>
      </w:r>
    </w:p>
    <w:p w:rsidR="00B45832" w:rsidRPr="00B45832" w:rsidRDefault="00B45832" w:rsidP="00B45832">
      <w:pPr>
        <w:pStyle w:val="Code"/>
      </w:pPr>
      <w:r w:rsidRPr="00B45832">
        <w:t>(ArrayBuffer(874),2237)</w:t>
      </w:r>
    </w:p>
    <w:p w:rsidR="00B45832" w:rsidRPr="00B45832" w:rsidRDefault="00B45832" w:rsidP="00B45832">
      <w:pPr>
        <w:pStyle w:val="Code"/>
      </w:pPr>
      <w:r w:rsidRPr="00B45832">
        <w:t>(ArrayBuffer(334),2146)</w:t>
      </w:r>
    </w:p>
    <w:p w:rsidR="00B45832" w:rsidRPr="00B45832" w:rsidRDefault="00B45832" w:rsidP="00B45832">
      <w:pPr>
        <w:pStyle w:val="Code"/>
      </w:pPr>
      <w:r w:rsidRPr="00B45832">
        <w:t>(ArrayBuffer(162),1450)</w:t>
      </w:r>
    </w:p>
    <w:p w:rsidR="00B45832" w:rsidRPr="00B45832" w:rsidRDefault="00B45832" w:rsidP="00B45832">
      <w:pPr>
        <w:pStyle w:val="Code"/>
      </w:pPr>
      <w:r w:rsidRPr="00B45832">
        <w:t>(ArrayBuffer(120),4973)</w:t>
      </w:r>
    </w:p>
    <w:p w:rsidR="00B45832" w:rsidRPr="00B45832" w:rsidRDefault="00B45832" w:rsidP="00B45832">
      <w:pPr>
        <w:pStyle w:val="Code"/>
      </w:pPr>
      <w:r w:rsidRPr="00B45832">
        <w:t>(ArrayBuffer(890),1437)</w:t>
      </w:r>
    </w:p>
    <w:p w:rsidR="00B45832" w:rsidRPr="00B45832" w:rsidRDefault="00B45832" w:rsidP="00B45832">
      <w:pPr>
        <w:pStyle w:val="Code"/>
      </w:pPr>
      <w:r w:rsidRPr="00B45832">
        <w:t>(ArrayBuffer(606),2668)</w:t>
      </w:r>
    </w:p>
    <w:p w:rsidR="00B45832" w:rsidRPr="00B45832" w:rsidRDefault="00B45832" w:rsidP="00B45832">
      <w:pPr>
        <w:pStyle w:val="Code"/>
      </w:pPr>
      <w:r w:rsidRPr="00B45832">
        <w:t>(ArrayBuffer(572),1589)</w:t>
      </w:r>
    </w:p>
    <w:p w:rsidR="00B45832" w:rsidRPr="00B45832" w:rsidRDefault="00B45832" w:rsidP="00B45832">
      <w:pPr>
        <w:pStyle w:val="Code"/>
      </w:pPr>
      <w:r w:rsidRPr="00B45832">
        <w:t>(ArrayBuffer(678),1329)</w:t>
      </w:r>
    </w:p>
    <w:p w:rsidR="00B45832" w:rsidRPr="00B45832" w:rsidRDefault="00B45832" w:rsidP="00B45832">
      <w:pPr>
        <w:pStyle w:val="Code"/>
      </w:pPr>
      <w:r w:rsidRPr="00B45832">
        <w:t>(ArrayBuffer(674),2527)</w:t>
      </w:r>
    </w:p>
    <w:p w:rsidR="00B45832" w:rsidRPr="00B45832" w:rsidRDefault="00B45832" w:rsidP="00B45832">
      <w:pPr>
        <w:pStyle w:val="Code"/>
      </w:pPr>
      <w:r w:rsidRPr="00B45832">
        <w:t>(ArrayBuffer(378),1149)</w:t>
      </w:r>
    </w:p>
    <w:p w:rsidR="00B45832" w:rsidRPr="00B45832" w:rsidRDefault="00B45832" w:rsidP="00B45832">
      <w:pPr>
        <w:pStyle w:val="Code"/>
      </w:pPr>
      <w:r w:rsidRPr="00B45832">
        <w:t>(ArrayBuffer(496),1428)</w:t>
      </w:r>
    </w:p>
    <w:p w:rsidR="00B45832" w:rsidRPr="00B45832" w:rsidRDefault="00B45832" w:rsidP="00B45832">
      <w:pPr>
        <w:pStyle w:val="Code"/>
      </w:pPr>
      <w:r w:rsidRPr="00B45832">
        <w:t>(ArrayBuffer(914),4037)</w:t>
      </w:r>
    </w:p>
    <w:p w:rsidR="00B45832" w:rsidRPr="00B45832" w:rsidRDefault="00B45832" w:rsidP="00B45832">
      <w:pPr>
        <w:pStyle w:val="Code"/>
      </w:pPr>
      <w:r w:rsidRPr="00B45832">
        <w:t>(ArrayBuffer(516),1544)</w:t>
      </w:r>
    </w:p>
    <w:p w:rsidR="00B45832" w:rsidRPr="00B45832" w:rsidRDefault="00B45832" w:rsidP="00B45832">
      <w:pPr>
        <w:pStyle w:val="Code"/>
      </w:pPr>
      <w:r w:rsidRPr="00B45832">
        <w:t>(ArrayBuffer(52),1983)</w:t>
      </w:r>
    </w:p>
    <w:p w:rsidR="00B45832" w:rsidRPr="00B45832" w:rsidRDefault="00B45832" w:rsidP="00B45832">
      <w:pPr>
        <w:pStyle w:val="Code"/>
      </w:pPr>
      <w:r w:rsidRPr="00B45832">
        <w:t>(ArrayBuffer(54),2595)</w:t>
      </w:r>
    </w:p>
    <w:p w:rsidR="00B45832" w:rsidRPr="00B45832" w:rsidRDefault="00B45832" w:rsidP="00B45832">
      <w:pPr>
        <w:pStyle w:val="Code"/>
      </w:pPr>
      <w:r w:rsidRPr="00B45832">
        <w:t>(ArrayBuffer(720),3864)</w:t>
      </w:r>
    </w:p>
    <w:p w:rsidR="00B45832" w:rsidRPr="00B45832" w:rsidRDefault="00B45832" w:rsidP="00B45832">
      <w:pPr>
        <w:pStyle w:val="Code"/>
      </w:pPr>
      <w:r w:rsidRPr="00B45832">
        <w:t>(ArrayBuffer(294),1445)</w:t>
      </w:r>
    </w:p>
    <w:p w:rsidR="00B45832" w:rsidRPr="00B45832" w:rsidRDefault="00B45832" w:rsidP="00B45832">
      <w:pPr>
        <w:pStyle w:val="Code"/>
      </w:pPr>
      <w:r w:rsidRPr="00B45832">
        <w:t>(ArrayBuffer(686),1495)</w:t>
      </w:r>
    </w:p>
    <w:p w:rsidR="00B45832" w:rsidRPr="00B45832" w:rsidRDefault="00B45832" w:rsidP="00B45832">
      <w:pPr>
        <w:pStyle w:val="Code"/>
      </w:pPr>
      <w:r w:rsidRPr="00B45832">
        <w:t>(ArrayBuffer(928),1034)</w:t>
      </w:r>
    </w:p>
    <w:p w:rsidR="00B45832" w:rsidRPr="00B45832" w:rsidRDefault="00B45832" w:rsidP="00B45832">
      <w:pPr>
        <w:pStyle w:val="Code"/>
      </w:pPr>
      <w:r w:rsidRPr="00B45832">
        <w:t>(ArrayBuffer(362),4388)</w:t>
      </w:r>
    </w:p>
    <w:p w:rsidR="00B45832" w:rsidRPr="00B45832" w:rsidRDefault="00B45832" w:rsidP="00B45832">
      <w:pPr>
        <w:pStyle w:val="Code"/>
      </w:pPr>
      <w:r w:rsidRPr="00B45832">
        <w:t>(ArrayBuffer(132),2641)</w:t>
      </w:r>
    </w:p>
    <w:p w:rsidR="00B45832" w:rsidRPr="00B45832" w:rsidRDefault="00B45832" w:rsidP="00B45832">
      <w:pPr>
        <w:pStyle w:val="Code"/>
      </w:pPr>
      <w:r w:rsidRPr="00B45832">
        <w:t>(ArrayBuffer(634),2492)</w:t>
      </w:r>
    </w:p>
    <w:p w:rsidR="00B45832" w:rsidRPr="00B45832" w:rsidRDefault="00B45832" w:rsidP="00B45832">
      <w:pPr>
        <w:pStyle w:val="Code"/>
      </w:pPr>
      <w:r w:rsidRPr="00B45832">
        <w:t>(ArrayBuffer(862),3649)</w:t>
      </w:r>
    </w:p>
    <w:p w:rsidR="00B45832" w:rsidRPr="00B45832" w:rsidRDefault="00B45832" w:rsidP="00B45832">
      <w:pPr>
        <w:pStyle w:val="Code"/>
      </w:pPr>
      <w:r w:rsidRPr="00B45832">
        <w:t>(ArrayBuffer(290),1793)</w:t>
      </w:r>
    </w:p>
    <w:p w:rsidR="00B45832" w:rsidRPr="00B45832" w:rsidRDefault="00B45832" w:rsidP="00B45832">
      <w:pPr>
        <w:pStyle w:val="Code"/>
      </w:pPr>
      <w:r w:rsidRPr="00B45832">
        <w:t>(ArrayBuffer(70),2411)</w:t>
      </w:r>
    </w:p>
    <w:p w:rsidR="00B45832" w:rsidRPr="00B45832" w:rsidRDefault="00B45832" w:rsidP="00B45832">
      <w:pPr>
        <w:pStyle w:val="Code"/>
      </w:pPr>
      <w:r w:rsidRPr="00B45832">
        <w:t>(ArrayBuffer(500),1444)</w:t>
      </w:r>
    </w:p>
    <w:p w:rsidR="00B45832" w:rsidRPr="00B45832" w:rsidRDefault="00B45832" w:rsidP="00B45832">
      <w:pPr>
        <w:pStyle w:val="Code"/>
      </w:pPr>
      <w:r w:rsidRPr="00B45832">
        <w:t>(ArrayBuffer(10),1351)</w:t>
      </w:r>
    </w:p>
    <w:p w:rsidR="00B45832" w:rsidRPr="00B45832" w:rsidRDefault="00B45832" w:rsidP="00B45832">
      <w:pPr>
        <w:pStyle w:val="Code"/>
      </w:pPr>
      <w:r w:rsidRPr="00B45832">
        <w:t>(ArrayBuffer(966),3921)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(ArrayBuffer(694),2847)</w:t>
      </w:r>
    </w:p>
    <w:p w:rsidR="00B45832" w:rsidRPr="00B45832" w:rsidRDefault="00B45832" w:rsidP="00B45832">
      <w:pPr>
        <w:pStyle w:val="Code"/>
      </w:pPr>
      <w:r w:rsidRPr="00B45832">
        <w:t>(ArrayBuffer(280),2108)</w:t>
      </w:r>
    </w:p>
    <w:p w:rsidR="00B45832" w:rsidRPr="00B45832" w:rsidRDefault="00B45832" w:rsidP="00B45832">
      <w:pPr>
        <w:pStyle w:val="Code"/>
      </w:pPr>
      <w:r w:rsidRPr="00B45832">
        <w:t>(ArrayBuffer(116),2193)</w:t>
      </w:r>
    </w:p>
    <w:p w:rsidR="00B45832" w:rsidRPr="00B45832" w:rsidRDefault="00B45832" w:rsidP="00B45832">
      <w:pPr>
        <w:pStyle w:val="Code"/>
      </w:pPr>
      <w:r w:rsidRPr="00B45832">
        <w:t>(ArrayBuffer(240),1399)</w:t>
      </w:r>
    </w:p>
    <w:p w:rsidR="00B45832" w:rsidRPr="00B45832" w:rsidRDefault="00B45832" w:rsidP="00B45832">
      <w:pPr>
        <w:pStyle w:val="Code"/>
      </w:pPr>
      <w:r w:rsidRPr="00B45832">
        <w:t>(ArrayBuffer(490),1066)</w:t>
      </w:r>
    </w:p>
    <w:p w:rsidR="00B45832" w:rsidRPr="00B45832" w:rsidRDefault="00B45832" w:rsidP="00B45832">
      <w:pPr>
        <w:pStyle w:val="Code"/>
      </w:pPr>
      <w:r w:rsidRPr="00B45832">
        <w:t>(ArrayBuffer(844),2814)</w:t>
      </w:r>
    </w:p>
    <w:p w:rsidR="00B45832" w:rsidRPr="00B45832" w:rsidRDefault="00B45832" w:rsidP="00B45832">
      <w:pPr>
        <w:pStyle w:val="Code"/>
      </w:pPr>
      <w:r w:rsidRPr="00B45832">
        <w:t>(ArrayBuffer(258),1036)</w:t>
      </w:r>
    </w:p>
    <w:p w:rsidR="00B45832" w:rsidRPr="00B45832" w:rsidRDefault="00B45832" w:rsidP="00B45832">
      <w:pPr>
        <w:pStyle w:val="Code"/>
      </w:pPr>
      <w:r w:rsidRPr="00B45832">
        <w:t>(ArrayBuffer(900),1165)</w:t>
      </w:r>
    </w:p>
    <w:p w:rsidR="00B45832" w:rsidRPr="00B45832" w:rsidRDefault="00B45832" w:rsidP="00B45832">
      <w:pPr>
        <w:pStyle w:val="Code"/>
      </w:pPr>
      <w:r w:rsidRPr="00B45832">
        <w:t>(ArrayBuffer(598),3219)</w:t>
      </w:r>
    </w:p>
    <w:p w:rsidR="00B45832" w:rsidRPr="00B45832" w:rsidRDefault="00B45832" w:rsidP="00B45832">
      <w:pPr>
        <w:pStyle w:val="Code"/>
      </w:pPr>
      <w:r w:rsidRPr="00B45832">
        <w:t>(ArrayBuffer(826),2022)</w:t>
      </w:r>
    </w:p>
    <w:p w:rsidR="00B45832" w:rsidRPr="00B45832" w:rsidRDefault="00B45832" w:rsidP="00B45832">
      <w:pPr>
        <w:pStyle w:val="Code"/>
      </w:pPr>
      <w:r w:rsidRPr="00B45832">
        <w:t>(ArrayBuffer(550),1203)</w:t>
      </w:r>
    </w:p>
    <w:p w:rsidR="00B45832" w:rsidRPr="00B45832" w:rsidRDefault="00B45832" w:rsidP="00B45832">
      <w:pPr>
        <w:pStyle w:val="Code"/>
      </w:pPr>
      <w:r w:rsidRPr="00B45832">
        <w:t>(ArrayBuffer(534),1531)</w:t>
      </w:r>
    </w:p>
    <w:p w:rsidR="00B45832" w:rsidRPr="00B45832" w:rsidRDefault="00B45832" w:rsidP="00B45832">
      <w:pPr>
        <w:pStyle w:val="Code"/>
      </w:pPr>
      <w:r w:rsidRPr="00B45832">
        <w:t>(ArrayBuffer(234),1416)</w:t>
      </w:r>
    </w:p>
    <w:p w:rsidR="00B45832" w:rsidRPr="00B45832" w:rsidRDefault="00B45832" w:rsidP="00B45832">
      <w:pPr>
        <w:pStyle w:val="Code"/>
      </w:pPr>
      <w:r w:rsidRPr="00B45832">
        <w:t>(ArrayBuffer(348),1226)</w:t>
      </w:r>
    </w:p>
    <w:p w:rsidR="00B45832" w:rsidRPr="00B45832" w:rsidRDefault="00B45832" w:rsidP="00B45832">
      <w:pPr>
        <w:pStyle w:val="Code"/>
      </w:pPr>
      <w:r w:rsidRPr="00B45832">
        <w:t>(ArrayBuffer(692),4993)</w:t>
      </w:r>
    </w:p>
    <w:p w:rsidR="00B45832" w:rsidRPr="00B45832" w:rsidRDefault="00B45832" w:rsidP="00B45832">
      <w:pPr>
        <w:pStyle w:val="Code"/>
      </w:pPr>
      <w:r w:rsidRPr="00B45832">
        <w:t>(ArrayBuffer(574),1297)</w:t>
      </w:r>
    </w:p>
    <w:p w:rsidR="00B45832" w:rsidRPr="00B45832" w:rsidRDefault="00B45832" w:rsidP="00B45832">
      <w:pPr>
        <w:pStyle w:val="Code"/>
      </w:pPr>
      <w:r w:rsidRPr="00B45832">
        <w:t>(ArrayBuffer(130),1711)</w:t>
      </w:r>
    </w:p>
    <w:p w:rsidR="00B45832" w:rsidRPr="00B45832" w:rsidRDefault="00B45832" w:rsidP="00B45832">
      <w:pPr>
        <w:pStyle w:val="Code"/>
      </w:pPr>
      <w:r w:rsidRPr="00B45832">
        <w:t>(ArrayBuffer(744),2177)</w:t>
      </w:r>
    </w:p>
    <w:p w:rsidR="00B45832" w:rsidRPr="00B45832" w:rsidRDefault="00B45832" w:rsidP="00B45832">
      <w:pPr>
        <w:pStyle w:val="Code"/>
      </w:pPr>
      <w:r w:rsidRPr="00B45832">
        <w:t>(ArrayBuffer(906),1444)</w:t>
      </w:r>
    </w:p>
    <w:p w:rsidR="00B45832" w:rsidRPr="00B45832" w:rsidRDefault="00B45832" w:rsidP="00B45832">
      <w:pPr>
        <w:pStyle w:val="Code"/>
      </w:pPr>
      <w:r w:rsidRPr="00B45832">
        <w:t>(ArrayBuffer(860),1255)</w:t>
      </w:r>
    </w:p>
    <w:p w:rsidR="00B45832" w:rsidRPr="00B45832" w:rsidRDefault="00B45832" w:rsidP="00B45832">
      <w:pPr>
        <w:pStyle w:val="Code"/>
      </w:pPr>
      <w:r w:rsidRPr="00B45832">
        <w:t>(ArrayBuffer(170),1203)</w:t>
      </w:r>
    </w:p>
    <w:p w:rsidR="00B45832" w:rsidRPr="00B45832" w:rsidRDefault="00B45832" w:rsidP="00B45832">
      <w:pPr>
        <w:pStyle w:val="Code"/>
      </w:pPr>
      <w:r w:rsidRPr="00B45832">
        <w:t>(ArrayBuffer(952),1574)</w:t>
      </w:r>
    </w:p>
    <w:p w:rsidR="00B45832" w:rsidRPr="00B45832" w:rsidRDefault="00B45832" w:rsidP="00B45832">
      <w:pPr>
        <w:pStyle w:val="Code"/>
      </w:pPr>
      <w:r w:rsidRPr="00B45832">
        <w:t>(ArrayBuffer(480),2309)</w:t>
      </w:r>
    </w:p>
    <w:p w:rsidR="00B45832" w:rsidRPr="00B45832" w:rsidRDefault="00B45832" w:rsidP="00B45832">
      <w:pPr>
        <w:pStyle w:val="Code"/>
      </w:pPr>
      <w:r w:rsidRPr="00B45832">
        <w:t>(ArrayBuffer(530),1263)</w:t>
      </w:r>
    </w:p>
    <w:p w:rsidR="00B45832" w:rsidRPr="00B45832" w:rsidRDefault="00B45832" w:rsidP="00B45832">
      <w:pPr>
        <w:pStyle w:val="Code"/>
      </w:pPr>
      <w:r w:rsidRPr="00B45832">
        <w:t>(ArrayBuffer(964),1518)</w:t>
      </w:r>
    </w:p>
    <w:p w:rsidR="00B45832" w:rsidRPr="00B45832" w:rsidRDefault="00B45832" w:rsidP="00B45832">
      <w:pPr>
        <w:pStyle w:val="Code"/>
      </w:pPr>
      <w:r w:rsidRPr="00B45832">
        <w:t>(ArrayBuffer(38),2402)</w:t>
      </w:r>
    </w:p>
    <w:p w:rsidR="00B45832" w:rsidRPr="00B45832" w:rsidRDefault="00B45832" w:rsidP="00B45832">
      <w:pPr>
        <w:pStyle w:val="Code"/>
      </w:pPr>
      <w:r w:rsidRPr="00B45832">
        <w:t>(ArrayBuffer(100),1749)</w:t>
      </w:r>
    </w:p>
    <w:p w:rsidR="00B45832" w:rsidRPr="00B45832" w:rsidRDefault="00B45832" w:rsidP="00B45832">
      <w:pPr>
        <w:pStyle w:val="Code"/>
      </w:pPr>
      <w:r w:rsidRPr="00B45832">
        <w:t>(ArrayBuffer(332),1861)</w:t>
      </w:r>
    </w:p>
    <w:p w:rsidR="00B45832" w:rsidRPr="00B45832" w:rsidRDefault="00B45832" w:rsidP="00B45832">
      <w:pPr>
        <w:pStyle w:val="Code"/>
      </w:pPr>
      <w:r w:rsidRPr="00B45832">
        <w:t>(ArrayBuffer(112),2680)</w:t>
      </w:r>
    </w:p>
    <w:p w:rsidR="00B45832" w:rsidRPr="00B45832" w:rsidRDefault="00B45832" w:rsidP="00B45832">
      <w:pPr>
        <w:pStyle w:val="Code"/>
      </w:pPr>
      <w:r w:rsidRPr="00B45832">
        <w:t>(ArrayBuffer(676),2717)</w:t>
      </w:r>
    </w:p>
    <w:p w:rsidR="00B45832" w:rsidRPr="00B45832" w:rsidRDefault="00B45832" w:rsidP="00B45832">
      <w:pPr>
        <w:pStyle w:val="Code"/>
      </w:pPr>
      <w:r w:rsidRPr="00B45832">
        <w:t>(ArrayBuffer(632),1070)</w:t>
      </w:r>
    </w:p>
    <w:p w:rsidR="00B45832" w:rsidRPr="00B45832" w:rsidRDefault="00B45832" w:rsidP="00B45832">
      <w:pPr>
        <w:pStyle w:val="Code"/>
      </w:pPr>
      <w:r w:rsidRPr="00B45832">
        <w:t>(ArrayBuffer(812),1518)</w:t>
      </w:r>
    </w:p>
    <w:p w:rsidR="00B45832" w:rsidRPr="00B45832" w:rsidRDefault="00B45832" w:rsidP="00B45832">
      <w:pPr>
        <w:pStyle w:val="Code"/>
      </w:pPr>
      <w:r w:rsidRPr="00B45832">
        <w:t>(ArrayBuffer(886),3053)</w:t>
      </w:r>
    </w:p>
    <w:p w:rsidR="00B45832" w:rsidRPr="00B45832" w:rsidRDefault="00B45832" w:rsidP="00B45832">
      <w:pPr>
        <w:pStyle w:val="Code"/>
      </w:pPr>
      <w:r w:rsidRPr="00B45832">
        <w:t>(ArrayBuffer(126),1075)</w:t>
      </w:r>
    </w:p>
    <w:p w:rsidR="00B45832" w:rsidRPr="00B45832" w:rsidRDefault="00B45832" w:rsidP="00B45832">
      <w:pPr>
        <w:pStyle w:val="Code"/>
      </w:pPr>
      <w:r w:rsidRPr="00B45832">
        <w:t>(ArrayBuffer(832),2062)</w:t>
      </w:r>
    </w:p>
    <w:p w:rsidR="00B45832" w:rsidRPr="00B45832" w:rsidRDefault="00B45832" w:rsidP="00B45832">
      <w:pPr>
        <w:pStyle w:val="Code"/>
      </w:pPr>
      <w:r w:rsidRPr="00B45832">
        <w:t>(ArrayBuffer(846),1480)</w:t>
      </w:r>
    </w:p>
    <w:p w:rsidR="00B45832" w:rsidRPr="00B45832" w:rsidRDefault="00B45832" w:rsidP="00B45832">
      <w:pPr>
        <w:pStyle w:val="Code"/>
      </w:pPr>
      <w:r w:rsidRPr="00B45832">
        <w:t>(ArrayBuffer(198),1461)</w:t>
      </w:r>
    </w:p>
    <w:p w:rsidR="00B45832" w:rsidRPr="00B45832" w:rsidRDefault="00B45832" w:rsidP="00B45832">
      <w:pPr>
        <w:pStyle w:val="Code"/>
      </w:pPr>
      <w:r w:rsidRPr="00B45832">
        <w:t>(ArrayBuffer(658),1881)</w:t>
      </w:r>
    </w:p>
    <w:p w:rsidR="00B45832" w:rsidRPr="00B45832" w:rsidRDefault="00B45832" w:rsidP="00B45832">
      <w:pPr>
        <w:pStyle w:val="Code"/>
      </w:pPr>
      <w:r w:rsidRPr="00B45832">
        <w:t>(ArrayBuffer(738),2129)</w:t>
      </w:r>
    </w:p>
    <w:p w:rsidR="00B45832" w:rsidRPr="00B45832" w:rsidRDefault="00B45832" w:rsidP="00B45832">
      <w:pPr>
        <w:pStyle w:val="Code"/>
      </w:pPr>
      <w:r w:rsidRPr="00B45832">
        <w:t>(ArrayBuffer(168),1538)</w:t>
      </w:r>
    </w:p>
    <w:p w:rsidR="00B45832" w:rsidRPr="00B45832" w:rsidRDefault="00B45832" w:rsidP="00B45832">
      <w:pPr>
        <w:pStyle w:val="Code"/>
      </w:pPr>
      <w:r w:rsidRPr="00B45832">
        <w:t>(ArrayBuffer(722),5845)</w:t>
      </w:r>
    </w:p>
    <w:p w:rsidR="00B45832" w:rsidRPr="00B45832" w:rsidRDefault="00B45832" w:rsidP="00B45832">
      <w:pPr>
        <w:pStyle w:val="Code"/>
      </w:pPr>
      <w:r w:rsidRPr="00B45832">
        <w:t>(ArrayBuffer(296),2210)</w:t>
      </w:r>
    </w:p>
    <w:p w:rsidR="00B45832" w:rsidRPr="00B45832" w:rsidRDefault="00B45832" w:rsidP="00B45832">
      <w:pPr>
        <w:pStyle w:val="Code"/>
      </w:pPr>
      <w:r w:rsidRPr="00B45832">
        <w:t>(ArrayBuffer(630),1523)</w:t>
      </w:r>
    </w:p>
    <w:p w:rsidR="00B45832" w:rsidRPr="00B45832" w:rsidRDefault="00B45832" w:rsidP="00B45832">
      <w:pPr>
        <w:pStyle w:val="Code"/>
      </w:pPr>
      <w:r w:rsidRPr="00B45832">
        <w:t>(ArrayBuffer(950),1463)</w:t>
      </w:r>
    </w:p>
    <w:p w:rsidR="00B45832" w:rsidRPr="00B45832" w:rsidRDefault="00B45832" w:rsidP="00B45832">
      <w:pPr>
        <w:pStyle w:val="Code"/>
      </w:pPr>
      <w:r w:rsidRPr="00B45832">
        <w:t>(ArrayBuffer(28),1454)</w:t>
      </w:r>
    </w:p>
    <w:p w:rsidR="00B45832" w:rsidRPr="00B45832" w:rsidRDefault="00B45832" w:rsidP="00B45832">
      <w:pPr>
        <w:pStyle w:val="Code"/>
      </w:pPr>
      <w:r w:rsidRPr="00B45832">
        <w:t>(ArrayBuffer(766),6265)</w:t>
      </w:r>
    </w:p>
    <w:p w:rsidR="00B45832" w:rsidRPr="00B45832" w:rsidRDefault="00B45832" w:rsidP="00B45832">
      <w:pPr>
        <w:pStyle w:val="Code"/>
      </w:pPr>
      <w:r w:rsidRPr="00B45832">
        <w:t>(ArrayBuffer(354),5835)</w:t>
      </w:r>
    </w:p>
    <w:p w:rsidR="00B45832" w:rsidRPr="00B45832" w:rsidRDefault="00B45832" w:rsidP="00B45832">
      <w:pPr>
        <w:pStyle w:val="Code"/>
      </w:pPr>
      <w:r w:rsidRPr="00B45832">
        <w:t>(ArrayBuffer(110),1801)</w:t>
      </w:r>
    </w:p>
    <w:p w:rsidR="00B45832" w:rsidRPr="00B45832" w:rsidRDefault="00B45832" w:rsidP="00B45832">
      <w:pPr>
        <w:pStyle w:val="Code"/>
      </w:pPr>
      <w:r w:rsidRPr="00B45832">
        <w:t>(ArrayBuffer(336),1071)</w:t>
      </w:r>
    </w:p>
    <w:p w:rsidR="00B45832" w:rsidRPr="00B45832" w:rsidRDefault="00B45832" w:rsidP="00B45832">
      <w:pPr>
        <w:pStyle w:val="Code"/>
      </w:pPr>
      <w:r w:rsidRPr="00B45832">
        <w:t>(ArrayBuffer(214),1893)</w:t>
      </w:r>
    </w:p>
    <w:p w:rsidR="00B45832" w:rsidRPr="00B45832" w:rsidRDefault="00B45832" w:rsidP="00B45832">
      <w:pPr>
        <w:pStyle w:val="Code"/>
      </w:pPr>
      <w:r w:rsidRPr="00B45832">
        <w:t>(ArrayBuffer(472),2125)</w:t>
      </w:r>
    </w:p>
    <w:p w:rsidR="00B45832" w:rsidRPr="00B45832" w:rsidRDefault="00B45832" w:rsidP="00B45832">
      <w:pPr>
        <w:pStyle w:val="Code"/>
      </w:pPr>
      <w:r w:rsidRPr="00B45832">
        <w:t>(ArrayBuffer(322),1154)</w:t>
      </w:r>
    </w:p>
    <w:p w:rsidR="00B45832" w:rsidRPr="00B45832" w:rsidRDefault="00B45832" w:rsidP="00B45832">
      <w:pPr>
        <w:pStyle w:val="Code"/>
      </w:pPr>
      <w:r w:rsidRPr="00B45832">
        <w:t>(ArrayBuffer(414),1160)</w:t>
      </w:r>
    </w:p>
    <w:p w:rsidR="00B45832" w:rsidRPr="00B45832" w:rsidRDefault="00B45832" w:rsidP="00B45832">
      <w:pPr>
        <w:pStyle w:val="Code"/>
      </w:pPr>
      <w:r w:rsidRPr="00B45832">
        <w:t>(ArrayBuffer(546),1050)</w:t>
      </w:r>
    </w:p>
    <w:p w:rsidR="00B45832" w:rsidRPr="00B45832" w:rsidRDefault="00B45832" w:rsidP="00B45832">
      <w:pPr>
        <w:pStyle w:val="Code"/>
      </w:pPr>
      <w:r w:rsidRPr="00B45832">
        <w:t>(ArrayBuffer(274),2628)</w:t>
      </w:r>
    </w:p>
    <w:p w:rsidR="00B45832" w:rsidRPr="00B45832" w:rsidRDefault="00B45832" w:rsidP="00B45832">
      <w:pPr>
        <w:pStyle w:val="Code"/>
      </w:pPr>
      <w:r w:rsidRPr="00B45832">
        <w:t>(ArrayBuffer(704),1794)</w:t>
      </w:r>
    </w:p>
    <w:p w:rsidR="00B45832" w:rsidRPr="00B45832" w:rsidRDefault="00B45832" w:rsidP="00B45832">
      <w:pPr>
        <w:pStyle w:val="Code"/>
      </w:pPr>
      <w:r w:rsidRPr="00B45832">
        <w:t>(ArrayBuffer(708),1090)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(ArrayBuffer(394),1145)</w:t>
      </w:r>
    </w:p>
    <w:p w:rsidR="00B45832" w:rsidRPr="00B45832" w:rsidRDefault="00B45832" w:rsidP="00B45832">
      <w:pPr>
        <w:pStyle w:val="Code"/>
      </w:pPr>
      <w:r w:rsidRPr="00B45832">
        <w:t>(ArrayBuffer(32),4248)</w:t>
      </w:r>
    </w:p>
    <w:p w:rsidR="00B45832" w:rsidRPr="00B45832" w:rsidRDefault="00B45832" w:rsidP="00B45832">
      <w:pPr>
        <w:pStyle w:val="Code"/>
      </w:pPr>
      <w:r w:rsidRPr="00B45832">
        <w:t>(ArrayBuffer(618),1337)</w:t>
      </w:r>
    </w:p>
    <w:p w:rsidR="00B45832" w:rsidRPr="00B45832" w:rsidRDefault="00B45832" w:rsidP="00B45832">
      <w:pPr>
        <w:pStyle w:val="Code"/>
      </w:pPr>
      <w:r w:rsidRPr="00B45832">
        <w:t>(ArrayBuffer(684),5408)</w:t>
      </w:r>
    </w:p>
    <w:p w:rsidR="00B45832" w:rsidRPr="00B45832" w:rsidRDefault="00B45832" w:rsidP="00B45832">
      <w:pPr>
        <w:pStyle w:val="Code"/>
      </w:pPr>
      <w:r w:rsidRPr="00B45832">
        <w:t>(ArrayBuffer(440),1943)</w:t>
      </w:r>
    </w:p>
    <w:p w:rsidR="00B45832" w:rsidRPr="00B45832" w:rsidRDefault="00B45832" w:rsidP="00B45832">
      <w:pPr>
        <w:pStyle w:val="Code"/>
      </w:pPr>
      <w:r w:rsidRPr="00B45832">
        <w:t>(ArrayBuffer(526),2793)</w:t>
      </w:r>
    </w:p>
    <w:p w:rsidR="00B45832" w:rsidRPr="00B45832" w:rsidRDefault="00B45832" w:rsidP="00B45832">
      <w:pPr>
        <w:pStyle w:val="Code"/>
      </w:pPr>
      <w:r w:rsidRPr="00B45832">
        <w:t>(ArrayBuffer(970),2086)</w:t>
      </w:r>
    </w:p>
    <w:p w:rsidR="00B45832" w:rsidRPr="00B45832" w:rsidRDefault="00B45832" w:rsidP="00B45832">
      <w:pPr>
        <w:pStyle w:val="Code"/>
      </w:pPr>
      <w:r w:rsidRPr="00B45832">
        <w:t>(ArrayBuffer(104),1158)</w:t>
      </w:r>
    </w:p>
    <w:p w:rsidR="00B45832" w:rsidRPr="00B45832" w:rsidRDefault="00B45832" w:rsidP="00B45832">
      <w:pPr>
        <w:pStyle w:val="Code"/>
      </w:pPr>
      <w:r w:rsidRPr="00B45832">
        <w:t>(ArrayBuffer(510),3281)</w:t>
      </w:r>
    </w:p>
    <w:p w:rsidR="00B45832" w:rsidRPr="00B45832" w:rsidRDefault="00B45832" w:rsidP="00B45832">
      <w:pPr>
        <w:pStyle w:val="Code"/>
      </w:pPr>
      <w:r w:rsidRPr="00B45832">
        <w:t>(ArrayBuffer(458),1124)</w:t>
      </w:r>
    </w:p>
    <w:p w:rsidR="00B45832" w:rsidRPr="00B45832" w:rsidRDefault="00B45832" w:rsidP="00B45832">
      <w:pPr>
        <w:pStyle w:val="Code"/>
      </w:pPr>
      <w:r w:rsidRPr="00B45832">
        <w:t>(ArrayBuffer(998),2713)</w:t>
      </w:r>
    </w:p>
    <w:p w:rsidR="00B45832" w:rsidRPr="00B45832" w:rsidRDefault="00B45832" w:rsidP="00B45832">
      <w:pPr>
        <w:pStyle w:val="Code"/>
      </w:pPr>
      <w:r w:rsidRPr="00B45832">
        <w:t>(ArrayBuffer(90),1875)</w:t>
      </w:r>
    </w:p>
    <w:p w:rsidR="00B45832" w:rsidRPr="00B45832" w:rsidRDefault="00B45832" w:rsidP="00B45832">
      <w:pPr>
        <w:pStyle w:val="Code"/>
      </w:pPr>
      <w:r w:rsidRPr="00B45832">
        <w:t>(ArrayBuffer(718),1238)</w:t>
      </w:r>
    </w:p>
    <w:p w:rsidR="00B45832" w:rsidRPr="00B45832" w:rsidRDefault="00B45832" w:rsidP="00B45832">
      <w:pPr>
        <w:pStyle w:val="Code"/>
      </w:pPr>
      <w:r w:rsidRPr="00B45832">
        <w:t>(ArrayBuffer(504),1296)</w:t>
      </w:r>
    </w:p>
    <w:p w:rsidR="00B45832" w:rsidRPr="00B45832" w:rsidRDefault="00B45832" w:rsidP="00B45832">
      <w:pPr>
        <w:pStyle w:val="Code"/>
      </w:pPr>
      <w:r w:rsidRPr="00B45832">
        <w:t>(ArrayBuffer(614),3134)</w:t>
      </w:r>
    </w:p>
    <w:p w:rsidR="00B45832" w:rsidRPr="00B45832" w:rsidRDefault="00B45832" w:rsidP="00B45832">
      <w:pPr>
        <w:pStyle w:val="Code"/>
      </w:pPr>
      <w:r w:rsidRPr="00B45832">
        <w:t>(ArrayBuffer(424),1448)</w:t>
      </w:r>
    </w:p>
    <w:p w:rsidR="00B45832" w:rsidRPr="00B45832" w:rsidRDefault="00B45832" w:rsidP="00B45832">
      <w:pPr>
        <w:pStyle w:val="Code"/>
      </w:pPr>
      <w:r w:rsidRPr="00B45832">
        <w:t>(ArrayBuffer(578),1290)</w:t>
      </w:r>
    </w:p>
    <w:p w:rsidR="00B45832" w:rsidRPr="00B45832" w:rsidRDefault="00B45832" w:rsidP="00B45832">
      <w:pPr>
        <w:pStyle w:val="Code"/>
      </w:pPr>
      <w:r w:rsidRPr="00B45832">
        <w:t>(ArrayBuffer(538),3982)</w:t>
      </w:r>
    </w:p>
    <w:p w:rsidR="00B45832" w:rsidRPr="00B45832" w:rsidRDefault="00B45832" w:rsidP="00B45832">
      <w:pPr>
        <w:pStyle w:val="Code"/>
      </w:pPr>
      <w:r w:rsidRPr="00B45832">
        <w:t>(ArrayBuffer(790),1094)</w:t>
      </w:r>
    </w:p>
    <w:p w:rsidR="00B45832" w:rsidRPr="00B45832" w:rsidRDefault="00B45832" w:rsidP="00B45832">
      <w:pPr>
        <w:pStyle w:val="Code"/>
      </w:pPr>
      <w:r w:rsidRPr="00B45832">
        <w:t>(ArrayBuffer(594),1516)</w:t>
      </w:r>
    </w:p>
    <w:p w:rsidR="00B45832" w:rsidRPr="00B45832" w:rsidRDefault="00B45832" w:rsidP="00B45832">
      <w:pPr>
        <w:pStyle w:val="Code"/>
      </w:pPr>
      <w:r w:rsidRPr="00B45832">
        <w:t>(ArrayBuffer(710),1044)</w:t>
      </w:r>
    </w:p>
    <w:p w:rsidR="00B45832" w:rsidRPr="00B45832" w:rsidRDefault="00B45832" w:rsidP="00B45832">
      <w:pPr>
        <w:pStyle w:val="Code"/>
      </w:pPr>
      <w:r w:rsidRPr="00B45832">
        <w:t>(ArrayBuffer(6),2149)</w:t>
      </w:r>
    </w:p>
    <w:p w:rsidR="00B45832" w:rsidRPr="00B45832" w:rsidRDefault="00B45832" w:rsidP="00B45832">
      <w:pPr>
        <w:pStyle w:val="Code"/>
      </w:pPr>
      <w:r w:rsidRPr="00B45832">
        <w:t>(ArrayBuffer(620),2100)</w:t>
      </w:r>
    </w:p>
    <w:p w:rsidR="00B45832" w:rsidRPr="00B45832" w:rsidRDefault="00B45832" w:rsidP="00B45832">
      <w:pPr>
        <w:pStyle w:val="Code"/>
      </w:pPr>
      <w:r w:rsidRPr="00B45832">
        <w:t>(ArrayBuffer(780),2306)</w:t>
      </w:r>
    </w:p>
    <w:p w:rsidR="00B45832" w:rsidRPr="00B45832" w:rsidRDefault="00B45832" w:rsidP="00B45832">
      <w:pPr>
        <w:pStyle w:val="Code"/>
      </w:pPr>
      <w:r w:rsidRPr="00B45832">
        <w:t>(ArrayBuffer(308),1402)</w:t>
      </w:r>
    </w:p>
    <w:p w:rsidR="00B45832" w:rsidRPr="00B45832" w:rsidRDefault="00B45832" w:rsidP="00B45832">
      <w:pPr>
        <w:pStyle w:val="Code"/>
      </w:pPr>
      <w:r w:rsidRPr="00B45832">
        <w:t>(ArrayBuffer(982),1640)</w:t>
      </w:r>
    </w:p>
    <w:p w:rsidR="00B45832" w:rsidRPr="00B45832" w:rsidRDefault="00B45832" w:rsidP="00B45832">
      <w:pPr>
        <w:pStyle w:val="Code"/>
      </w:pPr>
      <w:r w:rsidRPr="00B45832">
        <w:t>(ArrayBuffer(706),1923)</w:t>
      </w:r>
    </w:p>
    <w:p w:rsidR="00B45832" w:rsidRPr="00B45832" w:rsidRDefault="00B45832" w:rsidP="00B45832">
      <w:pPr>
        <w:pStyle w:val="Code"/>
      </w:pPr>
      <w:r w:rsidRPr="00B45832">
        <w:t>(ArrayBuffer(554),1114)</w:t>
      </w:r>
    </w:p>
    <w:p w:rsidR="00B45832" w:rsidRPr="00B45832" w:rsidRDefault="00B45832" w:rsidP="00B45832">
      <w:pPr>
        <w:pStyle w:val="Code"/>
      </w:pPr>
      <w:r w:rsidRPr="00B45832">
        <w:t>(ArrayBuffer(800),1916)</w:t>
      </w:r>
    </w:p>
    <w:p w:rsidR="00B45832" w:rsidRPr="00B45832" w:rsidRDefault="00B45832" w:rsidP="00B45832">
      <w:pPr>
        <w:pStyle w:val="Code"/>
      </w:pPr>
      <w:r w:rsidRPr="00B45832">
        <w:t>(ArrayBuffer(946),1350)</w:t>
      </w:r>
    </w:p>
    <w:p w:rsidR="00B45832" w:rsidRPr="00B45832" w:rsidRDefault="00B45832" w:rsidP="00B45832">
      <w:pPr>
        <w:pStyle w:val="Code"/>
      </w:pPr>
      <w:r w:rsidRPr="00B45832">
        <w:t>(ArrayBuffer(638),2288)</w:t>
      </w:r>
    </w:p>
    <w:p w:rsidR="00B45832" w:rsidRPr="00B45832" w:rsidRDefault="00B45832" w:rsidP="00B45832">
      <w:pPr>
        <w:pStyle w:val="Code"/>
      </w:pPr>
      <w:r w:rsidRPr="00B45832">
        <w:t>(ArrayBuffer(792),1306)</w:t>
      </w:r>
    </w:p>
    <w:p w:rsidR="00B45832" w:rsidRPr="00B45832" w:rsidRDefault="00B45832" w:rsidP="00B45832">
      <w:pPr>
        <w:pStyle w:val="Code"/>
      </w:pPr>
      <w:r w:rsidRPr="00B45832">
        <w:t>(ArrayBuffer(154),1447)</w:t>
      </w:r>
    </w:p>
    <w:p w:rsidR="00B45832" w:rsidRPr="00B45832" w:rsidRDefault="00B45832" w:rsidP="00B45832">
      <w:pPr>
        <w:pStyle w:val="Code"/>
      </w:pPr>
      <w:r w:rsidRPr="00B45832">
        <w:t>(ArrayBuffer(746),1982)</w:t>
      </w:r>
    </w:p>
    <w:p w:rsidR="00B45832" w:rsidRPr="00B45832" w:rsidRDefault="00B45832" w:rsidP="00B45832">
      <w:pPr>
        <w:pStyle w:val="Code"/>
      </w:pPr>
      <w:r w:rsidRPr="00B45832">
        <w:t>(ArrayBuffer(978),1141)</w:t>
      </w:r>
    </w:p>
    <w:p w:rsidR="00B45832" w:rsidRPr="00B45832" w:rsidRDefault="00B45832" w:rsidP="00B45832">
      <w:pPr>
        <w:pStyle w:val="Code"/>
      </w:pPr>
      <w:r w:rsidRPr="00B45832">
        <w:t>(ArrayBuffer(242),2325)</w:t>
      </w:r>
    </w:p>
    <w:p w:rsidR="00B45832" w:rsidRPr="00B45832" w:rsidRDefault="00B45832" w:rsidP="00B45832">
      <w:pPr>
        <w:pStyle w:val="Code"/>
      </w:pPr>
      <w:r w:rsidRPr="00B45832">
        <w:t>(ArrayBuffer(716),1199)</w:t>
      </w:r>
    </w:p>
    <w:p w:rsidR="00B45832" w:rsidRPr="00B45832" w:rsidRDefault="00B45832" w:rsidP="00B45832">
      <w:pPr>
        <w:pStyle w:val="Code"/>
      </w:pPr>
      <w:r w:rsidRPr="00B45832">
        <w:t>(ArrayBuffer(422),1255)</w:t>
      </w:r>
    </w:p>
    <w:p w:rsidR="00B45832" w:rsidRPr="00B45832" w:rsidRDefault="00B45832" w:rsidP="00B45832">
      <w:pPr>
        <w:pStyle w:val="Code"/>
      </w:pPr>
      <w:r w:rsidRPr="00B45832">
        <w:t>(ArrayBuffer(788),2386)</w:t>
      </w:r>
    </w:p>
    <w:p w:rsidR="00B45832" w:rsidRPr="00B45832" w:rsidRDefault="00B45832" w:rsidP="00B45832">
      <w:pPr>
        <w:pStyle w:val="Code"/>
      </w:pPr>
      <w:r w:rsidRPr="00B45832">
        <w:t>(ArrayBuffer(540),1293)</w:t>
      </w:r>
    </w:p>
    <w:p w:rsidR="00B45832" w:rsidRPr="00B45832" w:rsidRDefault="00B45832" w:rsidP="00B45832">
      <w:pPr>
        <w:pStyle w:val="Code"/>
      </w:pPr>
      <w:r w:rsidRPr="00B45832">
        <w:t>(ArrayBuffer(486),1547)</w:t>
      </w:r>
    </w:p>
    <w:p w:rsidR="00B45832" w:rsidRPr="00B45832" w:rsidRDefault="00B45832" w:rsidP="00B45832">
      <w:pPr>
        <w:pStyle w:val="Code"/>
      </w:pPr>
      <w:r w:rsidRPr="00B45832">
        <w:t>(ArrayBuffer(276),2479)</w:t>
      </w:r>
    </w:p>
    <w:p w:rsidR="00B45832" w:rsidRPr="00B45832" w:rsidRDefault="00B45832" w:rsidP="00B45832">
      <w:pPr>
        <w:pStyle w:val="Code"/>
      </w:pPr>
      <w:r w:rsidRPr="00B45832">
        <w:t>(ArrayBuffer(48),2472)</w:t>
      </w:r>
    </w:p>
    <w:p w:rsidR="00B45832" w:rsidRPr="00B45832" w:rsidRDefault="00B45832" w:rsidP="00B45832">
      <w:pPr>
        <w:pStyle w:val="Code"/>
      </w:pPr>
      <w:r w:rsidRPr="00B45832">
        <w:t>(ArrayBuffer(210),2009)</w:t>
      </w:r>
    </w:p>
    <w:p w:rsidR="00B45832" w:rsidRPr="00B45832" w:rsidRDefault="00B45832" w:rsidP="00B45832">
      <w:pPr>
        <w:pStyle w:val="Code"/>
      </w:pPr>
      <w:r w:rsidRPr="00B45832">
        <w:t>(ArrayBuffer(468),1089)</w:t>
      </w:r>
    </w:p>
    <w:p w:rsidR="00B45832" w:rsidRPr="00B45832" w:rsidRDefault="00B45832" w:rsidP="00B45832">
      <w:pPr>
        <w:pStyle w:val="Code"/>
      </w:pPr>
      <w:r w:rsidRPr="00B45832">
        <w:t>(ArrayBuffer(448),1370)</w:t>
      </w:r>
    </w:p>
    <w:p w:rsidR="00B45832" w:rsidRPr="00B45832" w:rsidRDefault="00B45832" w:rsidP="00B45832">
      <w:pPr>
        <w:pStyle w:val="Code"/>
      </w:pPr>
      <w:r w:rsidRPr="00B45832">
        <w:t>(ArrayBuffer(392),2420)</w:t>
      </w:r>
    </w:p>
    <w:p w:rsidR="00B45832" w:rsidRPr="00B45832" w:rsidRDefault="00B45832" w:rsidP="00B45832">
      <w:pPr>
        <w:pStyle w:val="Code"/>
      </w:pPr>
      <w:r w:rsidRPr="00B45832">
        <w:t>(ArrayBuffer(960),2732)</w:t>
      </w:r>
    </w:p>
    <w:p w:rsidR="00B45832" w:rsidRPr="00B45832" w:rsidRDefault="00B45832" w:rsidP="00B45832">
      <w:pPr>
        <w:pStyle w:val="Code"/>
      </w:pPr>
      <w:r w:rsidRPr="00B45832">
        <w:t>(ArrayBuffer(580),1667)</w:t>
      </w:r>
    </w:p>
    <w:p w:rsidR="00B45832" w:rsidRPr="00B45832" w:rsidRDefault="00B45832" w:rsidP="00B45832">
      <w:pPr>
        <w:pStyle w:val="Code"/>
      </w:pPr>
      <w:r w:rsidRPr="00B45832">
        <w:t>(ArrayBuffer(932),1786)</w:t>
      </w:r>
    </w:p>
    <w:p w:rsidR="00B45832" w:rsidRPr="00B45832" w:rsidRDefault="00B45832" w:rsidP="00B45832">
      <w:pPr>
        <w:pStyle w:val="Code"/>
      </w:pPr>
      <w:r w:rsidRPr="00B45832">
        <w:t>(ArrayBuffer(522),2725)</w:t>
      </w:r>
    </w:p>
    <w:p w:rsidR="00B45832" w:rsidRPr="00B45832" w:rsidRDefault="00B45832" w:rsidP="00B45832">
      <w:pPr>
        <w:pStyle w:val="Code"/>
      </w:pPr>
      <w:r w:rsidRPr="00B45832">
        <w:t>(ArrayBuffer(778),2514)</w:t>
      </w:r>
    </w:p>
    <w:p w:rsidR="00B45832" w:rsidRPr="00B45832" w:rsidRDefault="00B45832" w:rsidP="00B45832">
      <w:pPr>
        <w:pStyle w:val="Code"/>
      </w:pPr>
      <w:r w:rsidRPr="00B45832">
        <w:t>(ArrayBuffer(893),1947)</w:t>
      </w:r>
    </w:p>
    <w:p w:rsidR="00B45832" w:rsidRPr="00B45832" w:rsidRDefault="00B45832" w:rsidP="00B45832">
      <w:pPr>
        <w:pStyle w:val="Code"/>
      </w:pPr>
      <w:r w:rsidRPr="00B45832">
        <w:t>(ArrayBuffer(373),2007)</w:t>
      </w:r>
    </w:p>
    <w:p w:rsidR="00B45832" w:rsidRPr="00B45832" w:rsidRDefault="00B45832" w:rsidP="00B45832">
      <w:pPr>
        <w:pStyle w:val="Code"/>
      </w:pPr>
      <w:r w:rsidRPr="00B45832">
        <w:t>(ArrayBuffer(795),3361)</w:t>
      </w:r>
    </w:p>
    <w:p w:rsidR="00B45832" w:rsidRPr="00B45832" w:rsidRDefault="00B45832" w:rsidP="00B45832">
      <w:pPr>
        <w:pStyle w:val="Code"/>
      </w:pPr>
      <w:r w:rsidRPr="00B45832">
        <w:t>(ArrayBuffer(201),1029)</w:t>
      </w:r>
    </w:p>
    <w:p w:rsidR="00B45832" w:rsidRPr="00B45832" w:rsidRDefault="00B45832" w:rsidP="00B45832">
      <w:pPr>
        <w:pStyle w:val="Code"/>
      </w:pPr>
      <w:r w:rsidRPr="00B45832">
        <w:t>(ArrayBuffer(1),1535)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(ArrayBuffer(623),1845)</w:t>
      </w:r>
    </w:p>
    <w:p w:rsidR="00B45832" w:rsidRPr="00B45832" w:rsidRDefault="00B45832" w:rsidP="00B45832">
      <w:pPr>
        <w:pStyle w:val="Code"/>
      </w:pPr>
      <w:r w:rsidRPr="00B45832">
        <w:t>(ArrayBuffer(17),1683)</w:t>
      </w:r>
    </w:p>
    <w:p w:rsidR="00B45832" w:rsidRPr="00B45832" w:rsidRDefault="00B45832" w:rsidP="00B45832">
      <w:pPr>
        <w:pStyle w:val="Code"/>
      </w:pPr>
      <w:r w:rsidRPr="00B45832">
        <w:t>(ArrayBuffer(605),1652)</w:t>
      </w:r>
    </w:p>
    <w:p w:rsidR="00B45832" w:rsidRPr="00B45832" w:rsidRDefault="00B45832" w:rsidP="00B45832">
      <w:pPr>
        <w:pStyle w:val="Code"/>
      </w:pPr>
      <w:r w:rsidRPr="00B45832">
        <w:t>(ArrayBuffer(21),2666)</w:t>
      </w:r>
    </w:p>
    <w:p w:rsidR="00B45832" w:rsidRPr="00B45832" w:rsidRDefault="00B45832" w:rsidP="00B45832">
      <w:pPr>
        <w:pStyle w:val="Code"/>
      </w:pPr>
      <w:r w:rsidRPr="00B45832">
        <w:t>(ArrayBuffer(403),1722)</w:t>
      </w:r>
    </w:p>
    <w:p w:rsidR="00B45832" w:rsidRPr="00B45832" w:rsidRDefault="00B45832" w:rsidP="00B45832">
      <w:pPr>
        <w:pStyle w:val="Code"/>
      </w:pPr>
      <w:r w:rsidRPr="00B45832">
        <w:t>(ArrayBuffer(577),1695)</w:t>
      </w:r>
    </w:p>
    <w:p w:rsidR="00B45832" w:rsidRPr="00B45832" w:rsidRDefault="00B45832" w:rsidP="00B45832">
      <w:pPr>
        <w:pStyle w:val="Code"/>
      </w:pPr>
      <w:r w:rsidRPr="00B45832">
        <w:t>(ArrayBuffer(967),1695)</w:t>
      </w:r>
    </w:p>
    <w:p w:rsidR="00B45832" w:rsidRPr="00B45832" w:rsidRDefault="00B45832" w:rsidP="00B45832">
      <w:pPr>
        <w:pStyle w:val="Code"/>
      </w:pPr>
      <w:r w:rsidRPr="00B45832">
        <w:t>(ArrayBuffer(283),4082)</w:t>
      </w:r>
    </w:p>
    <w:p w:rsidR="00B45832" w:rsidRPr="00B45832" w:rsidRDefault="00B45832" w:rsidP="00B45832">
      <w:pPr>
        <w:pStyle w:val="Code"/>
      </w:pPr>
      <w:r w:rsidRPr="00B45832">
        <w:t>(ArrayBuffer(429),1037)</w:t>
      </w:r>
    </w:p>
    <w:p w:rsidR="00B45832" w:rsidRPr="00B45832" w:rsidRDefault="00B45832" w:rsidP="00B45832">
      <w:pPr>
        <w:pStyle w:val="Code"/>
      </w:pPr>
      <w:r w:rsidRPr="00B45832">
        <w:t>(ArrayBuffer(815),1358)</w:t>
      </w:r>
    </w:p>
    <w:p w:rsidR="00B45832" w:rsidRPr="00B45832" w:rsidRDefault="00B45832" w:rsidP="00B45832">
      <w:pPr>
        <w:pStyle w:val="Code"/>
      </w:pPr>
      <w:r w:rsidRPr="00B45832">
        <w:t>(ArrayBuffer(775),3771)</w:t>
      </w:r>
    </w:p>
    <w:p w:rsidR="00B45832" w:rsidRPr="00B45832" w:rsidRDefault="00B45832" w:rsidP="00B45832">
      <w:pPr>
        <w:pStyle w:val="Code"/>
      </w:pPr>
      <w:r w:rsidRPr="00B45832">
        <w:t>(ArrayBuffer(93),2777)</w:t>
      </w:r>
    </w:p>
    <w:p w:rsidR="00B45832" w:rsidRPr="00B45832" w:rsidRDefault="00B45832" w:rsidP="00B45832">
      <w:pPr>
        <w:pStyle w:val="Code"/>
      </w:pPr>
      <w:r w:rsidRPr="00B45832">
        <w:t>(ArrayBuffer(489),3420)</w:t>
      </w:r>
    </w:p>
    <w:p w:rsidR="00B45832" w:rsidRPr="00B45832" w:rsidRDefault="00B45832" w:rsidP="00B45832">
      <w:pPr>
        <w:pStyle w:val="Code"/>
      </w:pPr>
      <w:r w:rsidRPr="00B45832">
        <w:t>(ArrayBuffer(515),1166)</w:t>
      </w:r>
    </w:p>
    <w:p w:rsidR="00B45832" w:rsidRPr="00B45832" w:rsidRDefault="00B45832" w:rsidP="00B45832">
      <w:pPr>
        <w:pStyle w:val="Code"/>
      </w:pPr>
      <w:r w:rsidRPr="00B45832">
        <w:t>(ArrayBuffer(701),1283)</w:t>
      </w:r>
    </w:p>
    <w:p w:rsidR="00B45832" w:rsidRPr="00B45832" w:rsidRDefault="00B45832" w:rsidP="00B45832">
      <w:pPr>
        <w:pStyle w:val="Code"/>
      </w:pPr>
      <w:r w:rsidRPr="00B45832">
        <w:t>(ArrayBuffer(381),2959)</w:t>
      </w:r>
    </w:p>
    <w:p w:rsidR="00B45832" w:rsidRPr="00B45832" w:rsidRDefault="00B45832" w:rsidP="00B45832">
      <w:pPr>
        <w:pStyle w:val="Code"/>
      </w:pPr>
      <w:r w:rsidRPr="00B45832">
        <w:t>(ArrayBuffer(387),2089)</w:t>
      </w:r>
    </w:p>
    <w:p w:rsidR="00B45832" w:rsidRPr="00B45832" w:rsidRDefault="00B45832" w:rsidP="00B45832">
      <w:pPr>
        <w:pStyle w:val="Code"/>
      </w:pPr>
      <w:r w:rsidRPr="00B45832">
        <w:t>(ArrayBuffer(419),5057)</w:t>
      </w:r>
    </w:p>
    <w:p w:rsidR="00B45832" w:rsidRPr="00B45832" w:rsidRDefault="00B45832" w:rsidP="00B45832">
      <w:pPr>
        <w:pStyle w:val="Code"/>
      </w:pPr>
      <w:r w:rsidRPr="00B45832">
        <w:t>(ArrayBuffer(649),1292)</w:t>
      </w:r>
    </w:p>
    <w:p w:rsidR="00B45832" w:rsidRPr="00B45832" w:rsidRDefault="00B45832" w:rsidP="00B45832">
      <w:pPr>
        <w:pStyle w:val="Code"/>
      </w:pPr>
      <w:r w:rsidRPr="00B45832">
        <w:t>(ArrayBuffer(427),1856)</w:t>
      </w:r>
    </w:p>
    <w:p w:rsidR="00B45832" w:rsidRPr="00B45832" w:rsidRDefault="00B45832" w:rsidP="00B45832">
      <w:pPr>
        <w:pStyle w:val="Code"/>
      </w:pPr>
      <w:r w:rsidRPr="00B45832">
        <w:t>(ArrayBuffer(885),3043)</w:t>
      </w:r>
    </w:p>
    <w:p w:rsidR="00B45832" w:rsidRPr="00B45832" w:rsidRDefault="00B45832" w:rsidP="00B45832">
      <w:pPr>
        <w:pStyle w:val="Code"/>
      </w:pPr>
      <w:r w:rsidRPr="00B45832">
        <w:t>(ArrayBuffer(275),1692)</w:t>
      </w:r>
    </w:p>
    <w:p w:rsidR="00B45832" w:rsidRPr="00B45832" w:rsidRDefault="00B45832" w:rsidP="00B45832">
      <w:pPr>
        <w:pStyle w:val="Code"/>
      </w:pPr>
      <w:r w:rsidRPr="00B45832">
        <w:t>(ArrayBuffer(541),3735)</w:t>
      </w:r>
    </w:p>
    <w:p w:rsidR="00B45832" w:rsidRPr="00B45832" w:rsidRDefault="00B45832" w:rsidP="00B45832">
      <w:pPr>
        <w:pStyle w:val="Code"/>
      </w:pPr>
      <w:r w:rsidRPr="00B45832">
        <w:t>(ArrayBuffer(581),2943)</w:t>
      </w:r>
    </w:p>
    <w:p w:rsidR="00B45832" w:rsidRPr="00B45832" w:rsidRDefault="00B45832" w:rsidP="00B45832">
      <w:pPr>
        <w:pStyle w:val="Code"/>
      </w:pPr>
      <w:r w:rsidRPr="00B45832">
        <w:t>(ArrayBuffer(919),3710)</w:t>
      </w:r>
    </w:p>
    <w:p w:rsidR="00B45832" w:rsidRPr="00B45832" w:rsidRDefault="00B45832" w:rsidP="00B45832">
      <w:pPr>
        <w:pStyle w:val="Code"/>
      </w:pPr>
      <w:r w:rsidRPr="00B45832">
        <w:t>(ArrayBuffer(651),1288)</w:t>
      </w:r>
    </w:p>
    <w:p w:rsidR="00B45832" w:rsidRPr="00B45832" w:rsidRDefault="00B45832" w:rsidP="00B45832">
      <w:pPr>
        <w:pStyle w:val="Code"/>
      </w:pPr>
      <w:r w:rsidRPr="00B45832">
        <w:t>(ArrayBuffer(735),1689)</w:t>
      </w:r>
    </w:p>
    <w:p w:rsidR="00B45832" w:rsidRPr="00B45832" w:rsidRDefault="00B45832" w:rsidP="00B45832">
      <w:pPr>
        <w:pStyle w:val="Code"/>
      </w:pPr>
      <w:r w:rsidRPr="00B45832">
        <w:t>(ArrayBuffer(423),1412)</w:t>
      </w:r>
    </w:p>
    <w:p w:rsidR="00B45832" w:rsidRPr="00B45832" w:rsidRDefault="00B45832" w:rsidP="00B45832">
      <w:pPr>
        <w:pStyle w:val="Code"/>
      </w:pPr>
      <w:r w:rsidRPr="00B45832">
        <w:t>(ArrayBuffer(631),2793)</w:t>
      </w:r>
    </w:p>
    <w:p w:rsidR="00B45832" w:rsidRPr="00B45832" w:rsidRDefault="00B45832" w:rsidP="00B45832">
      <w:pPr>
        <w:pStyle w:val="Code"/>
      </w:pPr>
      <w:r w:rsidRPr="00B45832">
        <w:t>(ArrayBuffer(351),1641)</w:t>
      </w:r>
    </w:p>
    <w:p w:rsidR="00B45832" w:rsidRPr="00B45832" w:rsidRDefault="00B45832" w:rsidP="00B45832">
      <w:pPr>
        <w:pStyle w:val="Code"/>
      </w:pPr>
      <w:r w:rsidRPr="00B45832">
        <w:t>(ArrayBuffer(73),2179)</w:t>
      </w:r>
    </w:p>
    <w:p w:rsidR="00B45832" w:rsidRPr="00B45832" w:rsidRDefault="00B45832" w:rsidP="00B45832">
      <w:pPr>
        <w:pStyle w:val="Code"/>
      </w:pPr>
      <w:r w:rsidRPr="00B45832">
        <w:t>(ArrayBuffer(469),1502)</w:t>
      </w:r>
    </w:p>
    <w:p w:rsidR="00B45832" w:rsidRPr="00B45832" w:rsidRDefault="00B45832" w:rsidP="00B45832">
      <w:pPr>
        <w:pStyle w:val="Code"/>
      </w:pPr>
      <w:r w:rsidRPr="00B45832">
        <w:t>(ArrayBuffer(665),1297)</w:t>
      </w:r>
    </w:p>
    <w:p w:rsidR="00B45832" w:rsidRPr="00B45832" w:rsidRDefault="00B45832" w:rsidP="00B45832">
      <w:pPr>
        <w:pStyle w:val="Code"/>
      </w:pPr>
      <w:r w:rsidRPr="00B45832">
        <w:t>(ArrayBuffer(181),1235)</w:t>
      </w:r>
    </w:p>
    <w:p w:rsidR="00B45832" w:rsidRPr="00B45832" w:rsidRDefault="00B45832" w:rsidP="00B45832">
      <w:pPr>
        <w:pStyle w:val="Code"/>
      </w:pPr>
      <w:r w:rsidRPr="00B45832">
        <w:t>(ArrayBuffer(571),2902)</w:t>
      </w:r>
    </w:p>
    <w:p w:rsidR="00B45832" w:rsidRPr="00B45832" w:rsidRDefault="00B45832" w:rsidP="00B45832">
      <w:pPr>
        <w:pStyle w:val="Code"/>
      </w:pPr>
      <w:r w:rsidRPr="00B45832">
        <w:t>(ArrayBuffer(259),1522)</w:t>
      </w:r>
    </w:p>
    <w:p w:rsidR="00B45832" w:rsidRPr="00B45832" w:rsidRDefault="00B45832" w:rsidP="00B45832">
      <w:pPr>
        <w:pStyle w:val="Code"/>
      </w:pPr>
      <w:r w:rsidRPr="00B45832">
        <w:t>(ArrayBuffer(143),1417)</w:t>
      </w:r>
    </w:p>
    <w:p w:rsidR="00B45832" w:rsidRPr="00B45832" w:rsidRDefault="00B45832" w:rsidP="00B45832">
      <w:pPr>
        <w:pStyle w:val="Code"/>
      </w:pPr>
      <w:r w:rsidRPr="00B45832">
        <w:t>(ArrayBuffer(579),2164)</w:t>
      </w:r>
    </w:p>
    <w:p w:rsidR="00B45832" w:rsidRPr="00B45832" w:rsidRDefault="00B45832" w:rsidP="00B45832">
      <w:pPr>
        <w:pStyle w:val="Code"/>
      </w:pPr>
      <w:r w:rsidRPr="00B45832">
        <w:t>(ArrayBuffer(675),2976)</w:t>
      </w:r>
    </w:p>
    <w:p w:rsidR="00B45832" w:rsidRPr="00B45832" w:rsidRDefault="00B45832" w:rsidP="00B45832">
      <w:pPr>
        <w:pStyle w:val="Code"/>
      </w:pPr>
      <w:r w:rsidRPr="00B45832">
        <w:t>(ArrayBuffer(819),1257)</w:t>
      </w:r>
    </w:p>
    <w:p w:rsidR="00B45832" w:rsidRPr="00B45832" w:rsidRDefault="00B45832" w:rsidP="00B45832">
      <w:pPr>
        <w:pStyle w:val="Code"/>
      </w:pPr>
      <w:r w:rsidRPr="00B45832">
        <w:t>(ArrayBuffer(265),1359)</w:t>
      </w:r>
    </w:p>
    <w:p w:rsidR="00B45832" w:rsidRPr="00B45832" w:rsidRDefault="00B45832" w:rsidP="00B45832">
      <w:pPr>
        <w:pStyle w:val="Code"/>
      </w:pPr>
      <w:r w:rsidRPr="00B45832">
        <w:t>(ArrayBuffer(513),1287)</w:t>
      </w:r>
    </w:p>
    <w:p w:rsidR="00B45832" w:rsidRPr="00B45832" w:rsidRDefault="00B45832" w:rsidP="00B45832">
      <w:pPr>
        <w:pStyle w:val="Code"/>
      </w:pPr>
      <w:r w:rsidRPr="00B45832">
        <w:t>(ArrayBuffer(707),1354)</w:t>
      </w:r>
    </w:p>
    <w:p w:rsidR="00B45832" w:rsidRPr="00B45832" w:rsidRDefault="00B45832" w:rsidP="00B45832">
      <w:pPr>
        <w:pStyle w:val="Code"/>
      </w:pPr>
      <w:r w:rsidRPr="00B45832">
        <w:t>(ArrayBuffer(937),4681)</w:t>
      </w:r>
    </w:p>
    <w:p w:rsidR="00B45832" w:rsidRPr="00B45832" w:rsidRDefault="00B45832" w:rsidP="00B45832">
      <w:pPr>
        <w:pStyle w:val="Code"/>
      </w:pPr>
      <w:r w:rsidRPr="00B45832">
        <w:t>(ArrayBuffer(111),1171)</w:t>
      </w:r>
    </w:p>
    <w:p w:rsidR="00B45832" w:rsidRPr="00B45832" w:rsidRDefault="00B45832" w:rsidP="00B45832">
      <w:pPr>
        <w:pStyle w:val="Code"/>
      </w:pPr>
      <w:r w:rsidRPr="00B45832">
        <w:t>(ArrayBuffer(527),1185)</w:t>
      </w:r>
    </w:p>
    <w:p w:rsidR="00B45832" w:rsidRPr="00B45832" w:rsidRDefault="00B45832" w:rsidP="00B45832">
      <w:pPr>
        <w:pStyle w:val="Code"/>
      </w:pPr>
      <w:r w:rsidRPr="00B45832">
        <w:t>(ArrayBuffer(449),1890)</w:t>
      </w:r>
    </w:p>
    <w:p w:rsidR="00B45832" w:rsidRPr="00B45832" w:rsidRDefault="00B45832" w:rsidP="00B45832">
      <w:pPr>
        <w:pStyle w:val="Code"/>
      </w:pPr>
      <w:r w:rsidRPr="00B45832">
        <w:t>(ArrayBuffer(279),3014)</w:t>
      </w:r>
    </w:p>
    <w:p w:rsidR="00B45832" w:rsidRPr="00B45832" w:rsidRDefault="00B45832" w:rsidP="00B45832">
      <w:pPr>
        <w:pStyle w:val="Code"/>
      </w:pPr>
      <w:r w:rsidRPr="00B45832">
        <w:t>(ArrayBuffer(597),2883)</w:t>
      </w:r>
    </w:p>
    <w:p w:rsidR="00B45832" w:rsidRPr="00B45832" w:rsidRDefault="00B45832" w:rsidP="00B45832">
      <w:pPr>
        <w:pStyle w:val="Code"/>
      </w:pPr>
      <w:r w:rsidRPr="00B45832">
        <w:t>(ArrayBuffer(343),1599)</w:t>
      </w:r>
    </w:p>
    <w:p w:rsidR="00B45832" w:rsidRPr="00B45832" w:rsidRDefault="00B45832" w:rsidP="00B45832">
      <w:pPr>
        <w:pStyle w:val="Code"/>
      </w:pPr>
      <w:r w:rsidRPr="00B45832">
        <w:t>(ArrayBuffer(33),1460)</w:t>
      </w:r>
    </w:p>
    <w:p w:rsidR="00B45832" w:rsidRPr="00B45832" w:rsidRDefault="00B45832" w:rsidP="00B45832">
      <w:pPr>
        <w:pStyle w:val="Code"/>
      </w:pPr>
      <w:r w:rsidRPr="00B45832">
        <w:t>(ArrayBuffer(561),2783)</w:t>
      </w:r>
    </w:p>
    <w:p w:rsidR="00B45832" w:rsidRPr="00B45832" w:rsidRDefault="00B45832" w:rsidP="00B45832">
      <w:pPr>
        <w:pStyle w:val="Code"/>
      </w:pPr>
      <w:r w:rsidRPr="00B45832">
        <w:t>(ArrayBuffer(763),1862)</w:t>
      </w:r>
    </w:p>
    <w:p w:rsidR="00B45832" w:rsidRPr="00B45832" w:rsidRDefault="00B45832" w:rsidP="00B45832">
      <w:pPr>
        <w:pStyle w:val="Code"/>
      </w:pPr>
      <w:r w:rsidRPr="00B45832">
        <w:t>(ArrayBuffer(797),2684)</w:t>
      </w:r>
    </w:p>
    <w:p w:rsidR="00B45832" w:rsidRPr="00B45832" w:rsidRDefault="00B45832" w:rsidP="00B45832">
      <w:pPr>
        <w:pStyle w:val="Code"/>
      </w:pPr>
      <w:r w:rsidRPr="00B45832">
        <w:t>(ArrayBuffer(69),2370)</w:t>
      </w:r>
    </w:p>
    <w:p w:rsidR="00B45832" w:rsidRPr="00B45832" w:rsidRDefault="00B45832" w:rsidP="00B45832">
      <w:pPr>
        <w:pStyle w:val="Code"/>
      </w:pPr>
      <w:r w:rsidRPr="00B45832">
        <w:t>(ArrayBuffer(935),1742)</w:t>
      </w:r>
    </w:p>
    <w:p w:rsidR="00B45832" w:rsidRPr="00B45832" w:rsidRDefault="00B45832" w:rsidP="00B45832">
      <w:pPr>
        <w:pStyle w:val="Code"/>
      </w:pPr>
      <w:r w:rsidRPr="00B45832">
        <w:t>(ArrayBuffer(197),1230)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(ArrayBuffer(239),2742)</w:t>
      </w:r>
    </w:p>
    <w:p w:rsidR="00B45832" w:rsidRPr="00B45832" w:rsidRDefault="00B45832" w:rsidP="00B45832">
      <w:pPr>
        <w:pStyle w:val="Code"/>
      </w:pPr>
      <w:r w:rsidRPr="00B45832">
        <w:t>(ArrayBuffer(177),4629)</w:t>
      </w:r>
    </w:p>
    <w:p w:rsidR="00B45832" w:rsidRPr="00B45832" w:rsidRDefault="00B45832" w:rsidP="00B45832">
      <w:pPr>
        <w:pStyle w:val="Code"/>
      </w:pPr>
      <w:r w:rsidRPr="00B45832">
        <w:t>(ArrayBuffer(511),1015)</w:t>
      </w:r>
    </w:p>
    <w:p w:rsidR="00B45832" w:rsidRPr="00B45832" w:rsidRDefault="00B45832" w:rsidP="00B45832">
      <w:pPr>
        <w:pStyle w:val="Code"/>
      </w:pPr>
      <w:r w:rsidRPr="00B45832">
        <w:t>(ArrayBuffer(867),1530)</w:t>
      </w:r>
    </w:p>
    <w:p w:rsidR="00B45832" w:rsidRPr="00B45832" w:rsidRDefault="00B45832" w:rsidP="00B45832">
      <w:pPr>
        <w:pStyle w:val="Code"/>
      </w:pPr>
      <w:r w:rsidRPr="00B45832">
        <w:t>(ArrayBuffer(477),2462)</w:t>
      </w:r>
    </w:p>
    <w:p w:rsidR="00B45832" w:rsidRPr="00B45832" w:rsidRDefault="00B45832" w:rsidP="00B45832">
      <w:pPr>
        <w:pStyle w:val="Code"/>
      </w:pPr>
      <w:r w:rsidRPr="00B45832">
        <w:t>(ArrayBuffer(883),4902)</w:t>
      </w:r>
    </w:p>
    <w:p w:rsidR="00B45832" w:rsidRPr="00B45832" w:rsidRDefault="00B45832" w:rsidP="00B45832">
      <w:pPr>
        <w:pStyle w:val="Code"/>
      </w:pPr>
      <w:r w:rsidRPr="00B45832">
        <w:t>(ArrayBuffer(653),2634)</w:t>
      </w:r>
    </w:p>
    <w:p w:rsidR="00B45832" w:rsidRPr="00B45832" w:rsidRDefault="00B45832" w:rsidP="00B45832">
      <w:pPr>
        <w:pStyle w:val="Code"/>
      </w:pPr>
      <w:r w:rsidRPr="00B45832">
        <w:t>(ArrayBuffer(923),1753)</w:t>
      </w:r>
    </w:p>
    <w:p w:rsidR="00B45832" w:rsidRPr="00B45832" w:rsidRDefault="00B45832" w:rsidP="00B45832">
      <w:pPr>
        <w:pStyle w:val="Code"/>
      </w:pPr>
      <w:r w:rsidRPr="00B45832">
        <w:t>(ArrayBuffer(51),1612)</w:t>
      </w:r>
    </w:p>
    <w:p w:rsidR="00B45832" w:rsidRPr="00B45832" w:rsidRDefault="00B45832" w:rsidP="00B45832">
      <w:pPr>
        <w:pStyle w:val="Code"/>
      </w:pPr>
      <w:r w:rsidRPr="00B45832">
        <w:t>(ArrayBuffer(563),1065)</w:t>
      </w:r>
    </w:p>
    <w:p w:rsidR="00B45832" w:rsidRPr="00B45832" w:rsidRDefault="00B45832" w:rsidP="00B45832">
      <w:pPr>
        <w:pStyle w:val="Code"/>
      </w:pPr>
      <w:r w:rsidRPr="00B45832">
        <w:t>(ArrayBuffer(567),1102)</w:t>
      </w:r>
    </w:p>
    <w:p w:rsidR="00B45832" w:rsidRPr="00B45832" w:rsidRDefault="00B45832" w:rsidP="00B45832">
      <w:pPr>
        <w:pStyle w:val="Code"/>
      </w:pPr>
      <w:r w:rsidRPr="00B45832">
        <w:t>(ArrayBuffer(285),2600)</w:t>
      </w:r>
    </w:p>
    <w:p w:rsidR="00B45832" w:rsidRPr="00B45832" w:rsidRDefault="00B45832" w:rsidP="00B45832">
      <w:pPr>
        <w:pStyle w:val="Code"/>
      </w:pPr>
      <w:r w:rsidRPr="00B45832">
        <w:t>(ArrayBuffer(385),1676)</w:t>
      </w:r>
    </w:p>
    <w:p w:rsidR="00B45832" w:rsidRPr="00B45832" w:rsidRDefault="00B45832" w:rsidP="00B45832">
      <w:pPr>
        <w:pStyle w:val="Code"/>
      </w:pPr>
      <w:r w:rsidRPr="00B45832">
        <w:t>(ArrayBuffer(173),1080)</w:t>
      </w:r>
    </w:p>
    <w:p w:rsidR="00B45832" w:rsidRPr="00B45832" w:rsidRDefault="00B45832" w:rsidP="00B45832">
      <w:pPr>
        <w:pStyle w:val="Code"/>
      </w:pPr>
      <w:r w:rsidRPr="00B45832">
        <w:t>(ArrayBuffer(569),2835)</w:t>
      </w:r>
    </w:p>
    <w:p w:rsidR="00B45832" w:rsidRPr="00B45832" w:rsidRDefault="00B45832" w:rsidP="00B45832">
      <w:pPr>
        <w:pStyle w:val="Code"/>
      </w:pPr>
      <w:r w:rsidRPr="00B45832">
        <w:t>(ArrayBuffer(523),2244)</w:t>
      </w:r>
    </w:p>
    <w:p w:rsidR="00B45832" w:rsidRPr="00B45832" w:rsidRDefault="00B45832" w:rsidP="00B45832">
      <w:pPr>
        <w:pStyle w:val="Code"/>
      </w:pPr>
      <w:r w:rsidRPr="00B45832">
        <w:t>(ArrayBuffer(843),1222)</w:t>
      </w:r>
    </w:p>
    <w:p w:rsidR="00B45832" w:rsidRPr="00B45832" w:rsidRDefault="00B45832" w:rsidP="00B45832">
      <w:pPr>
        <w:pStyle w:val="Code"/>
      </w:pPr>
      <w:r w:rsidRPr="00B45832">
        <w:t>(ArrayBuffer(43),1721)</w:t>
      </w:r>
    </w:p>
    <w:p w:rsidR="00B45832" w:rsidRPr="00B45832" w:rsidRDefault="00B45832" w:rsidP="00B45832">
      <w:pPr>
        <w:pStyle w:val="Code"/>
      </w:pPr>
      <w:r w:rsidRPr="00B45832">
        <w:t>(ArrayBuffer(663),2354)</w:t>
      </w:r>
    </w:p>
    <w:p w:rsidR="00B45832" w:rsidRPr="00B45832" w:rsidRDefault="00B45832" w:rsidP="00B45832">
      <w:pPr>
        <w:pStyle w:val="Code"/>
      </w:pPr>
      <w:r w:rsidRPr="00B45832">
        <w:t>(ArrayBuffer(857),1588)</w:t>
      </w:r>
    </w:p>
    <w:p w:rsidR="00B45832" w:rsidRPr="00B45832" w:rsidRDefault="00B45832" w:rsidP="00B45832">
      <w:pPr>
        <w:pStyle w:val="Code"/>
      </w:pPr>
      <w:r w:rsidRPr="00B45832">
        <w:t>(ArrayBuffer(921),2425)</w:t>
      </w:r>
    </w:p>
    <w:p w:rsidR="00B45832" w:rsidRPr="00B45832" w:rsidRDefault="00B45832" w:rsidP="00B45832">
      <w:pPr>
        <w:pStyle w:val="Code"/>
      </w:pPr>
      <w:r w:rsidRPr="00B45832">
        <w:t>(ArrayBuffer(899),1252)</w:t>
      </w:r>
    </w:p>
    <w:p w:rsidR="00B45832" w:rsidRPr="00B45832" w:rsidRDefault="00B45832" w:rsidP="00B45832">
      <w:pPr>
        <w:pStyle w:val="Code"/>
      </w:pPr>
      <w:r w:rsidRPr="00B45832">
        <w:t>(ArrayBuffer(829),6810)</w:t>
      </w:r>
    </w:p>
    <w:p w:rsidR="00B45832" w:rsidRPr="00B45832" w:rsidRDefault="00B45832" w:rsidP="00B45832">
      <w:pPr>
        <w:pStyle w:val="Code"/>
      </w:pPr>
      <w:r w:rsidRPr="00B45832">
        <w:t>(ArrayBuffer(995),1521)</w:t>
      </w:r>
    </w:p>
    <w:p w:rsidR="00B45832" w:rsidRPr="00B45832" w:rsidRDefault="00B45832" w:rsidP="00B45832">
      <w:pPr>
        <w:pStyle w:val="Code"/>
      </w:pPr>
      <w:r w:rsidRPr="00B45832">
        <w:t>(ArrayBuffer(27),2165)</w:t>
      </w:r>
    </w:p>
    <w:p w:rsidR="00B45832" w:rsidRPr="00B45832" w:rsidRDefault="00B45832" w:rsidP="00B45832">
      <w:pPr>
        <w:pStyle w:val="Code"/>
      </w:pPr>
      <w:r w:rsidRPr="00B45832">
        <w:t>(ArrayBuffer(895),3385)</w:t>
      </w:r>
    </w:p>
    <w:p w:rsidR="00B45832" w:rsidRPr="00B45832" w:rsidRDefault="00B45832" w:rsidP="00B45832">
      <w:pPr>
        <w:pStyle w:val="Code"/>
      </w:pPr>
      <w:r w:rsidRPr="00B45832">
        <w:t>(ArrayBuffer(335),1345)</w:t>
      </w:r>
    </w:p>
    <w:p w:rsidR="00B45832" w:rsidRPr="00B45832" w:rsidRDefault="00B45832" w:rsidP="00B45832">
      <w:pPr>
        <w:pStyle w:val="Code"/>
      </w:pPr>
      <w:r w:rsidRPr="00B45832">
        <w:t>(ArrayBuffer(163),1256)</w:t>
      </w:r>
    </w:p>
    <w:p w:rsidR="00B45832" w:rsidRPr="00B45832" w:rsidRDefault="00B45832" w:rsidP="00B45832">
      <w:pPr>
        <w:pStyle w:val="Code"/>
      </w:pPr>
      <w:r w:rsidRPr="00B45832">
        <w:t>(ArrayBuffer(361),1104)</w:t>
      </w:r>
    </w:p>
    <w:p w:rsidR="00B45832" w:rsidRPr="00B45832" w:rsidRDefault="00B45832" w:rsidP="00B45832">
      <w:pPr>
        <w:pStyle w:val="Code"/>
      </w:pPr>
      <w:r w:rsidRPr="00B45832">
        <w:t>(ArrayBuffer(749),1330)</w:t>
      </w:r>
    </w:p>
    <w:p w:rsidR="00B45832" w:rsidRPr="00B45832" w:rsidRDefault="00B45832" w:rsidP="00B45832">
      <w:pPr>
        <w:pStyle w:val="Code"/>
      </w:pPr>
      <w:r w:rsidRPr="00B45832">
        <w:t>(ArrayBuffer(573),1229)</w:t>
      </w:r>
    </w:p>
    <w:p w:rsidR="00B45832" w:rsidRPr="00B45832" w:rsidRDefault="00B45832" w:rsidP="00B45832">
      <w:pPr>
        <w:pStyle w:val="Code"/>
      </w:pPr>
      <w:r w:rsidRPr="00B45832">
        <w:t>(ArrayBuffer(357),1142)</w:t>
      </w:r>
    </w:p>
    <w:p w:rsidR="00B45832" w:rsidRPr="00B45832" w:rsidRDefault="00B45832" w:rsidP="00B45832">
      <w:pPr>
        <w:pStyle w:val="Code"/>
      </w:pPr>
      <w:r w:rsidRPr="00B45832">
        <w:t>(ArrayBuffer(487),3135)</w:t>
      </w:r>
    </w:p>
    <w:p w:rsidR="00B45832" w:rsidRPr="00B45832" w:rsidRDefault="00B45832" w:rsidP="00B45832">
      <w:pPr>
        <w:pStyle w:val="Code"/>
      </w:pPr>
      <w:r w:rsidRPr="00B45832">
        <w:t>(ArrayBuffer(733),1141)</w:t>
      </w:r>
    </w:p>
    <w:p w:rsidR="00B45832" w:rsidRPr="00B45832" w:rsidRDefault="00B45832" w:rsidP="00B45832">
      <w:pPr>
        <w:pStyle w:val="Code"/>
      </w:pPr>
      <w:r w:rsidRPr="00B45832">
        <w:t>(ArrayBuffer(517),1201)</w:t>
      </w:r>
    </w:p>
    <w:p w:rsidR="00B45832" w:rsidRPr="00B45832" w:rsidRDefault="00B45832" w:rsidP="00B45832">
      <w:pPr>
        <w:pStyle w:val="Code"/>
      </w:pPr>
      <w:r w:rsidRPr="00B45832">
        <w:t>(ArrayBuffer(129),1547)</w:t>
      </w:r>
    </w:p>
    <w:p w:rsidR="00B45832" w:rsidRPr="00B45832" w:rsidRDefault="00B45832" w:rsidP="00B45832">
      <w:pPr>
        <w:pStyle w:val="Code"/>
      </w:pPr>
      <w:r w:rsidRPr="00B45832">
        <w:t>(ArrayBuffer(39),4258)</w:t>
      </w:r>
    </w:p>
    <w:p w:rsidR="00B45832" w:rsidRPr="00B45832" w:rsidRDefault="00B45832" w:rsidP="00B45832">
      <w:pPr>
        <w:pStyle w:val="Code"/>
      </w:pPr>
      <w:r w:rsidRPr="00B45832">
        <w:t>(ArrayBuffer(769),1622)</w:t>
      </w:r>
    </w:p>
    <w:p w:rsidR="00B45832" w:rsidRPr="00B45832" w:rsidRDefault="00B45832" w:rsidP="00B45832">
      <w:pPr>
        <w:pStyle w:val="Code"/>
      </w:pPr>
      <w:r w:rsidRPr="00B45832">
        <w:t>(ArrayBuffer(71),3507)</w:t>
      </w:r>
    </w:p>
    <w:p w:rsidR="00B45832" w:rsidRPr="00B45832" w:rsidRDefault="00B45832" w:rsidP="00B45832">
      <w:pPr>
        <w:pStyle w:val="Code"/>
      </w:pPr>
      <w:r w:rsidRPr="00B45832">
        <w:t>(ArrayBuffer(641),1494)</w:t>
      </w:r>
    </w:p>
    <w:p w:rsidR="00B45832" w:rsidRPr="00B45832" w:rsidRDefault="00B45832" w:rsidP="00B45832">
      <w:pPr>
        <w:pStyle w:val="Code"/>
      </w:pPr>
      <w:r w:rsidRPr="00B45832">
        <w:t>(ArrayBuffer(529),7057)</w:t>
      </w:r>
    </w:p>
    <w:p w:rsidR="00B45832" w:rsidRPr="00B45832" w:rsidRDefault="00B45832" w:rsidP="00B45832">
      <w:pPr>
        <w:pStyle w:val="Code"/>
      </w:pPr>
      <w:r w:rsidRPr="00B45832">
        <w:t>(ArrayBuffer(171),1097)</w:t>
      </w:r>
    </w:p>
    <w:p w:rsidR="00B45832" w:rsidRPr="00B45832" w:rsidRDefault="00B45832" w:rsidP="00B45832">
      <w:pPr>
        <w:pStyle w:val="Code"/>
      </w:pPr>
      <w:r w:rsidRPr="00B45832">
        <w:t>(ArrayBuffer(37),1249)</w:t>
      </w:r>
    </w:p>
    <w:p w:rsidR="00B45832" w:rsidRPr="00B45832" w:rsidRDefault="00B45832" w:rsidP="00B45832">
      <w:pPr>
        <w:pStyle w:val="Code"/>
      </w:pPr>
      <w:r w:rsidRPr="00B45832">
        <w:t>(ArrayBuffer(185),1529)</w:t>
      </w:r>
    </w:p>
    <w:p w:rsidR="00B45832" w:rsidRPr="00B45832" w:rsidRDefault="00B45832" w:rsidP="00B45832">
      <w:pPr>
        <w:pStyle w:val="Code"/>
      </w:pPr>
      <w:r w:rsidRPr="00B45832">
        <w:t>(ArrayBuffer(309),1262)</w:t>
      </w:r>
    </w:p>
    <w:p w:rsidR="00B45832" w:rsidRPr="00B45832" w:rsidRDefault="00B45832" w:rsidP="00B45832">
      <w:pPr>
        <w:pStyle w:val="Code"/>
      </w:pPr>
      <w:r w:rsidRPr="00B45832">
        <w:t>(ArrayBuffer(859),1242)</w:t>
      </w:r>
    </w:p>
    <w:p w:rsidR="00B45832" w:rsidRPr="00B45832" w:rsidRDefault="00B45832" w:rsidP="00B45832">
      <w:pPr>
        <w:pStyle w:val="Code"/>
      </w:pPr>
      <w:r w:rsidRPr="00B45832">
        <w:t>(ArrayBuffer(981),1542)</w:t>
      </w:r>
    </w:p>
    <w:p w:rsidR="00B45832" w:rsidRPr="00B45832" w:rsidRDefault="00B45832" w:rsidP="00B45832">
      <w:pPr>
        <w:pStyle w:val="Code"/>
      </w:pPr>
      <w:r w:rsidRPr="00B45832">
        <w:t>(ArrayBuffer(217),5375)</w:t>
      </w:r>
    </w:p>
    <w:p w:rsidR="00B45832" w:rsidRPr="00B45832" w:rsidRDefault="00B45832" w:rsidP="00B45832">
      <w:pPr>
        <w:pStyle w:val="Code"/>
      </w:pPr>
      <w:r w:rsidRPr="00B45832">
        <w:t>(ArrayBuffer(509),3044)</w:t>
      </w:r>
    </w:p>
    <w:p w:rsidR="00B45832" w:rsidRPr="00B45832" w:rsidRDefault="00B45832" w:rsidP="00B45832">
      <w:pPr>
        <w:pStyle w:val="Code"/>
      </w:pPr>
      <w:r w:rsidRPr="00B45832">
        <w:t>(ArrayBuffer(411),2047)</w:t>
      </w:r>
    </w:p>
    <w:p w:rsidR="00B45832" w:rsidRPr="00B45832" w:rsidRDefault="00B45832" w:rsidP="00B45832">
      <w:pPr>
        <w:pStyle w:val="Code"/>
      </w:pPr>
      <w:r w:rsidRPr="00B45832">
        <w:t>(ArrayBuffer(897),1935)</w:t>
      </w:r>
    </w:p>
    <w:p w:rsidR="00B45832" w:rsidRPr="00B45832" w:rsidRDefault="00B45832" w:rsidP="00B45832">
      <w:pPr>
        <w:pStyle w:val="Code"/>
      </w:pPr>
      <w:r w:rsidRPr="00B45832">
        <w:t>(ArrayBuffer(809),2163)</w:t>
      </w:r>
    </w:p>
    <w:p w:rsidR="00B45832" w:rsidRPr="00B45832" w:rsidRDefault="00B45832" w:rsidP="00B45832">
      <w:pPr>
        <w:pStyle w:val="Code"/>
      </w:pPr>
      <w:r w:rsidRPr="00B45832">
        <w:t>(ArrayBuffer(31),1666)</w:t>
      </w:r>
    </w:p>
    <w:p w:rsidR="00B45832" w:rsidRPr="00B45832" w:rsidRDefault="00B45832" w:rsidP="00B45832">
      <w:pPr>
        <w:pStyle w:val="Code"/>
      </w:pPr>
      <w:r w:rsidRPr="00B45832">
        <w:t>(ArrayBuffer(841),1927)</w:t>
      </w:r>
    </w:p>
    <w:p w:rsidR="00B45832" w:rsidRPr="00B45832" w:rsidRDefault="00B45832" w:rsidP="00B45832">
      <w:pPr>
        <w:pStyle w:val="Code"/>
      </w:pPr>
      <w:r w:rsidRPr="00B45832">
        <w:t>(ArrayBuffer(413),2637)</w:t>
      </w:r>
    </w:p>
    <w:p w:rsidR="00B45832" w:rsidRPr="00B45832" w:rsidRDefault="00B45832" w:rsidP="00B45832">
      <w:pPr>
        <w:pStyle w:val="Code"/>
      </w:pPr>
      <w:r w:rsidRPr="00B45832">
        <w:t>(ArrayBuffer(661),2693)</w:t>
      </w:r>
    </w:p>
    <w:p w:rsidR="00B45832" w:rsidRPr="00B45832" w:rsidRDefault="00B45832" w:rsidP="00B45832">
      <w:pPr>
        <w:pStyle w:val="Code"/>
      </w:pPr>
      <w:r w:rsidRPr="00B45832">
        <w:t>(ArrayBuffer(229),2281)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(ArrayBuffer(161),2320)</w:t>
      </w:r>
    </w:p>
    <w:p w:rsidR="00B45832" w:rsidRPr="00B45832" w:rsidRDefault="00B45832" w:rsidP="00B45832">
      <w:pPr>
        <w:pStyle w:val="Code"/>
      </w:pPr>
      <w:r w:rsidRPr="00B45832">
        <w:t>(ArrayBuffer(591),1241)</w:t>
      </w:r>
    </w:p>
    <w:p w:rsidR="00B45832" w:rsidRPr="00B45832" w:rsidRDefault="00B45832" w:rsidP="00B45832">
      <w:pPr>
        <w:pStyle w:val="Code"/>
      </w:pPr>
      <w:r w:rsidRPr="00B45832">
        <w:t>(ArrayBuffer(57),2743)</w:t>
      </w:r>
    </w:p>
    <w:p w:rsidR="00B45832" w:rsidRPr="00B45832" w:rsidRDefault="00B45832" w:rsidP="00B45832">
      <w:pPr>
        <w:pStyle w:val="Code"/>
      </w:pPr>
      <w:r w:rsidRPr="00B45832">
        <w:t>(ArrayBuffer(793),3063)</w:t>
      </w:r>
    </w:p>
    <w:p w:rsidR="00B45832" w:rsidRPr="00B45832" w:rsidRDefault="00B45832" w:rsidP="00B45832">
      <w:pPr>
        <w:pStyle w:val="Code"/>
      </w:pPr>
      <w:r w:rsidRPr="00B45832">
        <w:t>(ArrayBuffer(963),1327)</w:t>
      </w:r>
    </w:p>
    <w:p w:rsidR="00B45832" w:rsidRPr="00B45832" w:rsidRDefault="00B45832" w:rsidP="00B45832">
      <w:pPr>
        <w:pStyle w:val="Code"/>
      </w:pPr>
      <w:r w:rsidRPr="00B45832">
        <w:t>(ArrayBuffer(975),1764)</w:t>
      </w:r>
    </w:p>
    <w:p w:rsidR="00B45832" w:rsidRPr="00B45832" w:rsidRDefault="00B45832" w:rsidP="00B45832">
      <w:pPr>
        <w:pStyle w:val="Code"/>
      </w:pPr>
      <w:r w:rsidRPr="00B45832">
        <w:t>(ArrayBuffer(115),1775)</w:t>
      </w:r>
    </w:p>
    <w:p w:rsidR="00B45832" w:rsidRPr="00B45832" w:rsidRDefault="00B45832" w:rsidP="00B45832">
      <w:pPr>
        <w:pStyle w:val="Code"/>
      </w:pPr>
      <w:r w:rsidRPr="00B45832">
        <w:t>(ArrayBuffer(401),3667)</w:t>
      </w:r>
    </w:p>
    <w:p w:rsidR="00B45832" w:rsidRPr="00B45832" w:rsidRDefault="00B45832" w:rsidP="00B45832">
      <w:pPr>
        <w:pStyle w:val="Code"/>
      </w:pPr>
      <w:r w:rsidRPr="00B45832">
        <w:t>(ArrayBuffer(823),1031)</w:t>
      </w:r>
    </w:p>
    <w:p w:rsidR="00B45832" w:rsidRPr="00B45832" w:rsidRDefault="00B45832" w:rsidP="00B45832">
      <w:pPr>
        <w:pStyle w:val="Code"/>
      </w:pPr>
      <w:r w:rsidRPr="00B45832">
        <w:t>(ArrayBuffer(227),1818)</w:t>
      </w:r>
    </w:p>
    <w:p w:rsidR="00B45832" w:rsidRPr="00B45832" w:rsidRDefault="00B45832" w:rsidP="00B45832">
      <w:pPr>
        <w:pStyle w:val="Code"/>
      </w:pPr>
      <w:r w:rsidRPr="00B45832">
        <w:t>(ArrayBuffer(461),1498)</w:t>
      </w:r>
    </w:p>
    <w:p w:rsidR="00B45832" w:rsidRPr="00B45832" w:rsidRDefault="00B45832" w:rsidP="00B45832">
      <w:pPr>
        <w:pStyle w:val="Code"/>
      </w:pPr>
      <w:r w:rsidRPr="00B45832">
        <w:t>(ArrayBuffer(805),1789)</w:t>
      </w:r>
    </w:p>
    <w:p w:rsidR="00B45832" w:rsidRPr="00B45832" w:rsidRDefault="00B45832" w:rsidP="00B45832">
      <w:pPr>
        <w:pStyle w:val="Code"/>
      </w:pPr>
      <w:r w:rsidRPr="00B45832">
        <w:t>(ArrayBuffer(151),2611)</w:t>
      </w:r>
    </w:p>
    <w:p w:rsidR="00B45832" w:rsidRPr="00B45832" w:rsidRDefault="00B45832" w:rsidP="00B45832">
      <w:pPr>
        <w:pStyle w:val="Code"/>
      </w:pPr>
      <w:r w:rsidRPr="00B45832">
        <w:t>(ArrayBuffer(593),2601)</w:t>
      </w:r>
    </w:p>
    <w:p w:rsidR="00B45832" w:rsidRPr="00B45832" w:rsidRDefault="00B45832" w:rsidP="00B45832">
      <w:pPr>
        <w:pStyle w:val="Code"/>
      </w:pPr>
      <w:r w:rsidRPr="00B45832">
        <w:t>(ArrayBuffer(319),1371)</w:t>
      </w:r>
    </w:p>
    <w:p w:rsidR="00B45832" w:rsidRPr="00B45832" w:rsidRDefault="00B45832" w:rsidP="00B45832">
      <w:pPr>
        <w:pStyle w:val="Code"/>
      </w:pPr>
      <w:r w:rsidRPr="00B45832">
        <w:t>(ArrayBuffer(105),1100)</w:t>
      </w:r>
    </w:p>
    <w:p w:rsidR="00B45832" w:rsidRPr="00B45832" w:rsidRDefault="00B45832" w:rsidP="00B45832">
      <w:pPr>
        <w:pStyle w:val="Code"/>
      </w:pPr>
      <w:r w:rsidRPr="00B45832">
        <w:t>(ArrayBuffer(125),1287)</w:t>
      </w:r>
    </w:p>
    <w:p w:rsidR="00B45832" w:rsidRPr="00B45832" w:rsidRDefault="00B45832" w:rsidP="00B45832">
      <w:pPr>
        <w:pStyle w:val="Code"/>
      </w:pPr>
      <w:r w:rsidRPr="00B45832">
        <w:t>(ArrayBuffer(157),1140)</w:t>
      </w:r>
    </w:p>
    <w:p w:rsidR="00B45832" w:rsidRPr="00B45832" w:rsidRDefault="00B45832" w:rsidP="00B45832">
      <w:pPr>
        <w:pStyle w:val="Code"/>
      </w:pPr>
      <w:r w:rsidRPr="00B45832">
        <w:t>(ArrayBuffer(639),1572)</w:t>
      </w:r>
    </w:p>
    <w:p w:rsidR="00B45832" w:rsidRPr="00B45832" w:rsidRDefault="00B45832" w:rsidP="00B45832">
      <w:pPr>
        <w:pStyle w:val="Code"/>
      </w:pPr>
      <w:r w:rsidRPr="00B45832">
        <w:t>(ArrayBuffer(35),1984)</w:t>
      </w:r>
    </w:p>
    <w:p w:rsidR="00B45832" w:rsidRPr="00B45832" w:rsidRDefault="00B45832" w:rsidP="00B45832">
      <w:pPr>
        <w:pStyle w:val="Code"/>
      </w:pPr>
      <w:r w:rsidRPr="00B45832">
        <w:t>(ArrayBuffer(611),1444)</w:t>
      </w:r>
    </w:p>
    <w:p w:rsidR="00B45832" w:rsidRPr="00B45832" w:rsidRDefault="00B45832" w:rsidP="00B45832">
      <w:pPr>
        <w:pStyle w:val="Code"/>
      </w:pPr>
      <w:r w:rsidRPr="00B45832">
        <w:t>(ArrayBuffer(175),2791)</w:t>
      </w:r>
    </w:p>
    <w:p w:rsidR="00B45832" w:rsidRPr="00B45832" w:rsidRDefault="00B45832" w:rsidP="00B45832">
      <w:pPr>
        <w:pStyle w:val="Code"/>
      </w:pPr>
      <w:r w:rsidRPr="00B45832">
        <w:t>(ArrayBuffer(941),1126)</w:t>
      </w:r>
    </w:p>
    <w:p w:rsidR="00B45832" w:rsidRPr="00B45832" w:rsidRDefault="00B45832" w:rsidP="00B45832">
      <w:pPr>
        <w:pStyle w:val="Code"/>
      </w:pPr>
      <w:r w:rsidRPr="00B45832">
        <w:t>(ArrayBuffer(887),1671)</w:t>
      </w:r>
    </w:p>
    <w:p w:rsidR="00B45832" w:rsidRPr="00B45832" w:rsidRDefault="00B45832" w:rsidP="00B45832">
      <w:pPr>
        <w:pStyle w:val="Code"/>
      </w:pPr>
      <w:r w:rsidRPr="00B45832">
        <w:t>(ArrayBuffer(913),1939)</w:t>
      </w:r>
    </w:p>
    <w:p w:rsidR="00B45832" w:rsidRPr="00B45832" w:rsidRDefault="00B45832" w:rsidP="00B45832">
      <w:pPr>
        <w:pStyle w:val="Code"/>
      </w:pPr>
      <w:r w:rsidRPr="00B45832">
        <w:t>(ArrayBuffer(145),4559)</w:t>
      </w:r>
    </w:p>
    <w:p w:rsidR="00B45832" w:rsidRPr="00B45832" w:rsidRDefault="00B45832" w:rsidP="00B45832">
      <w:pPr>
        <w:pStyle w:val="Code"/>
      </w:pPr>
      <w:r w:rsidRPr="00B45832">
        <w:t>(ArrayBuffer(583),1389)</w:t>
      </w:r>
    </w:p>
    <w:p w:rsidR="00B45832" w:rsidRPr="00B45832" w:rsidRDefault="00B45832" w:rsidP="00B45832">
      <w:pPr>
        <w:pStyle w:val="Code"/>
      </w:pPr>
      <w:r w:rsidRPr="00B45832">
        <w:t>(ArrayBuffer(41),1353)</w:t>
      </w:r>
    </w:p>
    <w:p w:rsidR="00B45832" w:rsidRPr="00B45832" w:rsidRDefault="00B45832" w:rsidP="00B45832">
      <w:pPr>
        <w:pStyle w:val="Code"/>
      </w:pPr>
      <w:r w:rsidRPr="00B45832">
        <w:t>(ArrayBuffer(673),1635)</w:t>
      </w:r>
    </w:p>
    <w:p w:rsidR="00B45832" w:rsidRPr="00B45832" w:rsidRDefault="00B45832" w:rsidP="00B45832">
      <w:pPr>
        <w:pStyle w:val="Code"/>
      </w:pPr>
      <w:r w:rsidRPr="00B45832">
        <w:t>(ArrayBuffer(25),1395)</w:t>
      </w:r>
    </w:p>
    <w:p w:rsidR="00B45832" w:rsidRPr="00B45832" w:rsidRDefault="00B45832" w:rsidP="00B45832">
      <w:pPr>
        <w:pStyle w:val="Code"/>
      </w:pPr>
      <w:r w:rsidRPr="00B45832">
        <w:t>(ArrayBuffer(617),2614)</w:t>
      </w:r>
    </w:p>
    <w:p w:rsidR="00B45832" w:rsidRPr="00B45832" w:rsidRDefault="00B45832" w:rsidP="00B45832">
      <w:pPr>
        <w:pStyle w:val="Code"/>
      </w:pPr>
      <w:r w:rsidRPr="00B45832">
        <w:t>(ArrayBuffer(947),3690)</w:t>
      </w:r>
    </w:p>
    <w:p w:rsidR="00B45832" w:rsidRPr="00B45832" w:rsidRDefault="00B45832" w:rsidP="00B45832">
      <w:pPr>
        <w:pStyle w:val="Code"/>
      </w:pPr>
      <w:r w:rsidRPr="00B45832">
        <w:t>(ArrayBuffer(471),2894)</w:t>
      </w:r>
    </w:p>
    <w:p w:rsidR="00B45832" w:rsidRPr="00B45832" w:rsidRDefault="00B45832" w:rsidP="00B45832">
      <w:pPr>
        <w:pStyle w:val="Code"/>
      </w:pPr>
      <w:r w:rsidRPr="00B45832">
        <w:t>(ArrayBuffer(825),3085)</w:t>
      </w:r>
    </w:p>
    <w:p w:rsidR="00B45832" w:rsidRPr="00B45832" w:rsidRDefault="00B45832" w:rsidP="00B45832">
      <w:pPr>
        <w:pStyle w:val="Code"/>
      </w:pPr>
      <w:r w:rsidRPr="00B45832">
        <w:t>(ArrayBuffer(85),1555)</w:t>
      </w:r>
    </w:p>
    <w:p w:rsidR="00B45832" w:rsidRPr="00B45832" w:rsidRDefault="00B45832" w:rsidP="00B45832">
      <w:pPr>
        <w:pStyle w:val="Code"/>
      </w:pPr>
      <w:r w:rsidRPr="00B45832">
        <w:t>(ArrayBuffer(405),1525)</w:t>
      </w:r>
    </w:p>
    <w:p w:rsidR="00B45832" w:rsidRPr="00B45832" w:rsidRDefault="00B45832" w:rsidP="00B45832">
      <w:pPr>
        <w:pStyle w:val="Code"/>
      </w:pPr>
      <w:r w:rsidRPr="00B45832">
        <w:t>(ArrayBuffer(789),4309)</w:t>
      </w:r>
    </w:p>
    <w:p w:rsidR="00B45832" w:rsidRPr="00B45832" w:rsidRDefault="00B45832" w:rsidP="00B45832">
      <w:pPr>
        <w:pStyle w:val="Code"/>
      </w:pPr>
      <w:r w:rsidRPr="00B45832">
        <w:t>(ArrayBuffer(871),2810)</w:t>
      </w:r>
    </w:p>
    <w:p w:rsidR="00B45832" w:rsidRPr="00B45832" w:rsidRDefault="00B45832" w:rsidP="00B45832">
      <w:pPr>
        <w:pStyle w:val="Code"/>
      </w:pPr>
      <w:r w:rsidRPr="00B45832">
        <w:t>(ArrayBuffer(5),1094)</w:t>
      </w:r>
    </w:p>
    <w:p w:rsidR="00B45832" w:rsidRPr="00B45832" w:rsidRDefault="00B45832" w:rsidP="00B45832">
      <w:pPr>
        <w:pStyle w:val="Code"/>
      </w:pPr>
      <w:r w:rsidRPr="00B45832">
        <w:t>(ArrayBuffer(325),1022)</w:t>
      </w:r>
    </w:p>
    <w:p w:rsidR="00B45832" w:rsidRPr="00B45832" w:rsidRDefault="00B45832" w:rsidP="00B45832">
      <w:pPr>
        <w:pStyle w:val="Code"/>
      </w:pPr>
      <w:r w:rsidRPr="00B45832">
        <w:t>(ArrayBuffer(55),1959)</w:t>
      </w:r>
    </w:p>
    <w:p w:rsidR="00B45832" w:rsidRPr="00B45832" w:rsidRDefault="00B45832" w:rsidP="00B45832">
      <w:pPr>
        <w:pStyle w:val="Code"/>
      </w:pPr>
      <w:r w:rsidRPr="00B45832">
        <w:t>(ArrayBuffer(349),2041)</w:t>
      </w:r>
    </w:p>
    <w:p w:rsidR="00B45832" w:rsidRPr="00B45832" w:rsidRDefault="00B45832" w:rsidP="00B45832">
      <w:pPr>
        <w:pStyle w:val="Code"/>
      </w:pPr>
      <w:r w:rsidRPr="00B45832">
        <w:t>(ArrayBuffer(765),1705)</w:t>
      </w:r>
    </w:p>
    <w:p w:rsidR="00B45832" w:rsidRPr="00B45832" w:rsidRDefault="00B45832" w:rsidP="00B45832">
      <w:pPr>
        <w:pStyle w:val="Code"/>
      </w:pPr>
      <w:r w:rsidRPr="00B45832">
        <w:t>(ArrayBuffer(75),3151)</w:t>
      </w:r>
    </w:p>
    <w:p w:rsidR="00B45832" w:rsidRPr="00B45832" w:rsidRDefault="00B45832" w:rsidP="00B45832">
      <w:pPr>
        <w:pStyle w:val="Code"/>
      </w:pPr>
      <w:r w:rsidRPr="00B45832">
        <w:t>(ArrayBuffer(205),3605)</w:t>
      </w:r>
    </w:p>
    <w:p w:rsidR="00B45832" w:rsidRPr="00B45832" w:rsidRDefault="00B45832" w:rsidP="00B45832">
      <w:pPr>
        <w:pStyle w:val="Code"/>
      </w:pPr>
      <w:r w:rsidRPr="00B45832">
        <w:t>(ArrayBuffer(45),1728)</w:t>
      </w:r>
    </w:p>
    <w:p w:rsidR="00B45832" w:rsidRPr="00B45832" w:rsidRDefault="00B45832" w:rsidP="00B45832">
      <w:pPr>
        <w:pStyle w:val="Code"/>
      </w:pPr>
      <w:r w:rsidRPr="00B45832">
        <w:t>(ArrayBuffer(949),1414)</w:t>
      </w:r>
    </w:p>
    <w:p w:rsidR="00B45832" w:rsidRPr="00B45832" w:rsidRDefault="00B45832" w:rsidP="00B45832">
      <w:pPr>
        <w:pStyle w:val="Code"/>
      </w:pPr>
      <w:r w:rsidRPr="00B45832">
        <w:t>(ArrayBuffer(183),3883)</w:t>
      </w:r>
    </w:p>
    <w:p w:rsidR="00B45832" w:rsidRPr="00B45832" w:rsidRDefault="00B45832" w:rsidP="00B45832">
      <w:pPr>
        <w:pStyle w:val="Code"/>
      </w:pPr>
      <w:r w:rsidRPr="00B45832">
        <w:t>(ArrayBuffer(853),1804)</w:t>
      </w:r>
    </w:p>
    <w:p w:rsidR="00B45832" w:rsidRPr="00B45832" w:rsidRDefault="00B45832" w:rsidP="00B45832">
      <w:pPr>
        <w:pStyle w:val="Code"/>
      </w:pPr>
      <w:r w:rsidRPr="00B45832">
        <w:t>(ArrayBuffer(687),1762)</w:t>
      </w:r>
    </w:p>
    <w:p w:rsidR="00B45832" w:rsidRPr="00B45832" w:rsidRDefault="00B45832" w:rsidP="00B45832">
      <w:pPr>
        <w:pStyle w:val="Code"/>
      </w:pPr>
      <w:r w:rsidRPr="00B45832">
        <w:t>(ArrayBuffer(989),1289)</w:t>
      </w:r>
    </w:p>
    <w:p w:rsidR="00B45832" w:rsidRPr="00B45832" w:rsidRDefault="00B45832" w:rsidP="00B45832">
      <w:pPr>
        <w:pStyle w:val="Code"/>
      </w:pPr>
      <w:r w:rsidRPr="00B45832">
        <w:t>(ArrayBuffer(97),1466)</w:t>
      </w:r>
    </w:p>
    <w:p w:rsidR="00B45832" w:rsidRPr="00B45832" w:rsidRDefault="00B45832" w:rsidP="00B45832">
      <w:pPr>
        <w:pStyle w:val="Code"/>
      </w:pPr>
      <w:r w:rsidRPr="00B45832">
        <w:t>(ArrayBuffer(207),1214)</w:t>
      </w:r>
    </w:p>
    <w:p w:rsidR="00B45832" w:rsidRPr="00B45832" w:rsidRDefault="00B45832" w:rsidP="00B45832">
      <w:pPr>
        <w:pStyle w:val="Code"/>
      </w:pPr>
      <w:r w:rsidRPr="00B45832">
        <w:t>(ArrayBuffer(803),2237)</w:t>
      </w:r>
    </w:p>
    <w:p w:rsidR="00B45832" w:rsidRPr="00B45832" w:rsidRDefault="00B45832" w:rsidP="00B45832">
      <w:pPr>
        <w:pStyle w:val="Code"/>
      </w:pPr>
      <w:r w:rsidRPr="00B45832">
        <w:t>(ArrayBuffer(521),1582)</w:t>
      </w:r>
    </w:p>
    <w:p w:rsidR="00B45832" w:rsidRPr="00B45832" w:rsidRDefault="00B45832" w:rsidP="00B45832">
      <w:pPr>
        <w:pStyle w:val="Code"/>
      </w:pPr>
      <w:r w:rsidRPr="00B45832">
        <w:t>(ArrayBuffer(991),1268)</w:t>
      </w:r>
    </w:p>
    <w:p w:rsidR="00B45832" w:rsidRPr="00B45832" w:rsidRDefault="00B45832" w:rsidP="00B45832">
      <w:pPr>
        <w:pStyle w:val="Code"/>
      </w:pPr>
      <w:r w:rsidRPr="00B45832">
        <w:t>(ArrayBuffer(377),1149)</w:t>
      </w:r>
    </w:p>
    <w:p w:rsidR="00B45832" w:rsidRPr="00B45832" w:rsidRDefault="00B45832" w:rsidP="00B45832">
      <w:pPr>
        <w:pStyle w:val="Code"/>
      </w:pPr>
      <w:r w:rsidRPr="00B45832">
        <w:lastRenderedPageBreak/>
        <w:t>(ArrayBuffer(147),1383)</w:t>
      </w:r>
    </w:p>
    <w:p w:rsidR="00086426" w:rsidRDefault="00086426" w:rsidP="00B45832">
      <w:pPr>
        <w:pStyle w:val="Code"/>
      </w:pPr>
    </w:p>
    <w:p w:rsidR="00086426" w:rsidRDefault="00086426" w:rsidP="00993D97"/>
    <w:sectPr w:rsidR="0008642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641" w:rsidRDefault="00E15641" w:rsidP="00C6554A">
      <w:pPr>
        <w:spacing w:before="0" w:after="0" w:line="240" w:lineRule="auto"/>
      </w:pPr>
      <w:r>
        <w:separator/>
      </w:r>
    </w:p>
  </w:endnote>
  <w:endnote w:type="continuationSeparator" w:id="0">
    <w:p w:rsidR="00E15641" w:rsidRDefault="00E1564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BA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BA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nonymous Pro">
    <w:panose1 w:val="02060609030202000504"/>
    <w:charset w:val="BA"/>
    <w:family w:val="modern"/>
    <w:pitch w:val="fixed"/>
    <w:sig w:usb0="A00002AF" w:usb1="7000A9C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AE6" w:rsidRDefault="00565A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720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641" w:rsidRDefault="00E15641" w:rsidP="00C6554A">
      <w:pPr>
        <w:spacing w:before="0" w:after="0" w:line="240" w:lineRule="auto"/>
      </w:pPr>
      <w:r>
        <w:separator/>
      </w:r>
    </w:p>
  </w:footnote>
  <w:footnote w:type="continuationSeparator" w:id="0">
    <w:p w:rsidR="00E15641" w:rsidRDefault="00E1564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1B7827"/>
    <w:multiLevelType w:val="hybridMultilevel"/>
    <w:tmpl w:val="87F6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F7188"/>
    <w:multiLevelType w:val="hybridMultilevel"/>
    <w:tmpl w:val="F4F2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B0A96"/>
    <w:multiLevelType w:val="hybridMultilevel"/>
    <w:tmpl w:val="2720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13F3E62"/>
    <w:multiLevelType w:val="hybridMultilevel"/>
    <w:tmpl w:val="DA3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250F"/>
    <w:multiLevelType w:val="hybridMultilevel"/>
    <w:tmpl w:val="4AE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80A57"/>
    <w:multiLevelType w:val="hybridMultilevel"/>
    <w:tmpl w:val="105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30986"/>
    <w:multiLevelType w:val="hybridMultilevel"/>
    <w:tmpl w:val="3248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61482"/>
    <w:multiLevelType w:val="hybridMultilevel"/>
    <w:tmpl w:val="43BA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47338"/>
    <w:multiLevelType w:val="hybridMultilevel"/>
    <w:tmpl w:val="E570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14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CC002A"/>
    <w:multiLevelType w:val="hybridMultilevel"/>
    <w:tmpl w:val="E386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574A1"/>
    <w:multiLevelType w:val="hybridMultilevel"/>
    <w:tmpl w:val="2A1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2941DE"/>
    <w:multiLevelType w:val="hybridMultilevel"/>
    <w:tmpl w:val="3C1ED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9D7015"/>
    <w:multiLevelType w:val="hybridMultilevel"/>
    <w:tmpl w:val="2C2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E759E"/>
    <w:multiLevelType w:val="hybridMultilevel"/>
    <w:tmpl w:val="F5486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161051"/>
    <w:multiLevelType w:val="hybridMultilevel"/>
    <w:tmpl w:val="70B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81675"/>
    <w:multiLevelType w:val="hybridMultilevel"/>
    <w:tmpl w:val="9D18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B49E9"/>
    <w:multiLevelType w:val="hybridMultilevel"/>
    <w:tmpl w:val="928C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67EE1"/>
    <w:multiLevelType w:val="hybridMultilevel"/>
    <w:tmpl w:val="F36AB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87ED8"/>
    <w:multiLevelType w:val="hybridMultilevel"/>
    <w:tmpl w:val="D028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26"/>
  </w:num>
  <w:num w:numId="18">
    <w:abstractNumId w:val="13"/>
  </w:num>
  <w:num w:numId="19">
    <w:abstractNumId w:val="28"/>
  </w:num>
  <w:num w:numId="20">
    <w:abstractNumId w:val="23"/>
  </w:num>
  <w:num w:numId="21">
    <w:abstractNumId w:val="12"/>
  </w:num>
  <w:num w:numId="22">
    <w:abstractNumId w:val="16"/>
  </w:num>
  <w:num w:numId="23">
    <w:abstractNumId w:val="22"/>
  </w:num>
  <w:num w:numId="24">
    <w:abstractNumId w:val="19"/>
  </w:num>
  <w:num w:numId="25">
    <w:abstractNumId w:val="17"/>
  </w:num>
  <w:num w:numId="26">
    <w:abstractNumId w:val="15"/>
  </w:num>
  <w:num w:numId="27">
    <w:abstractNumId w:val="20"/>
  </w:num>
  <w:num w:numId="28">
    <w:abstractNumId w:val="30"/>
  </w:num>
  <w:num w:numId="29">
    <w:abstractNumId w:val="31"/>
  </w:num>
  <w:num w:numId="30">
    <w:abstractNumId w:val="32"/>
  </w:num>
  <w:num w:numId="31">
    <w:abstractNumId w:val="25"/>
  </w:num>
  <w:num w:numId="32">
    <w:abstractNumId w:val="29"/>
  </w:num>
  <w:num w:numId="33">
    <w:abstractNumId w:val="27"/>
  </w:num>
  <w:num w:numId="34">
    <w:abstractNumId w:val="1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G0NDEzNDYwNzI1N7BU0lEKTi0uzszPAykwqgUAosNeDiwAAAA="/>
  </w:docVars>
  <w:rsids>
    <w:rsidRoot w:val="004A345D"/>
    <w:rsid w:val="0000788D"/>
    <w:rsid w:val="00016FEA"/>
    <w:rsid w:val="0001745A"/>
    <w:rsid w:val="00017B8E"/>
    <w:rsid w:val="00021CFD"/>
    <w:rsid w:val="000574A1"/>
    <w:rsid w:val="00071F9D"/>
    <w:rsid w:val="00076DE6"/>
    <w:rsid w:val="00080273"/>
    <w:rsid w:val="00086426"/>
    <w:rsid w:val="00086FDB"/>
    <w:rsid w:val="00093843"/>
    <w:rsid w:val="0009637A"/>
    <w:rsid w:val="000C6442"/>
    <w:rsid w:val="000D5E57"/>
    <w:rsid w:val="000E7502"/>
    <w:rsid w:val="000F0C2E"/>
    <w:rsid w:val="000F18F9"/>
    <w:rsid w:val="000F5DE6"/>
    <w:rsid w:val="00127012"/>
    <w:rsid w:val="00143DD3"/>
    <w:rsid w:val="001551A3"/>
    <w:rsid w:val="001754BC"/>
    <w:rsid w:val="00177366"/>
    <w:rsid w:val="001A2C96"/>
    <w:rsid w:val="001B0FCE"/>
    <w:rsid w:val="001B7272"/>
    <w:rsid w:val="001E21FE"/>
    <w:rsid w:val="001E34EF"/>
    <w:rsid w:val="0022159A"/>
    <w:rsid w:val="00237D96"/>
    <w:rsid w:val="0024464C"/>
    <w:rsid w:val="00245890"/>
    <w:rsid w:val="0024614A"/>
    <w:rsid w:val="002554CD"/>
    <w:rsid w:val="002665A6"/>
    <w:rsid w:val="002701F6"/>
    <w:rsid w:val="00274707"/>
    <w:rsid w:val="002771F6"/>
    <w:rsid w:val="00291C75"/>
    <w:rsid w:val="00293B83"/>
    <w:rsid w:val="002B1C7F"/>
    <w:rsid w:val="002B4294"/>
    <w:rsid w:val="002D4DB5"/>
    <w:rsid w:val="00325F8B"/>
    <w:rsid w:val="003325D5"/>
    <w:rsid w:val="00333D0D"/>
    <w:rsid w:val="003457E3"/>
    <w:rsid w:val="00360170"/>
    <w:rsid w:val="00374305"/>
    <w:rsid w:val="0038084C"/>
    <w:rsid w:val="0038220D"/>
    <w:rsid w:val="00386073"/>
    <w:rsid w:val="003A5B1B"/>
    <w:rsid w:val="003B5090"/>
    <w:rsid w:val="003B59F2"/>
    <w:rsid w:val="003F4478"/>
    <w:rsid w:val="00412691"/>
    <w:rsid w:val="004266AD"/>
    <w:rsid w:val="0042783C"/>
    <w:rsid w:val="00451B5F"/>
    <w:rsid w:val="004A345D"/>
    <w:rsid w:val="004C049F"/>
    <w:rsid w:val="004D01BA"/>
    <w:rsid w:val="004D0572"/>
    <w:rsid w:val="004E4C39"/>
    <w:rsid w:val="004F2DFB"/>
    <w:rsid w:val="005000E2"/>
    <w:rsid w:val="00503C49"/>
    <w:rsid w:val="005060E9"/>
    <w:rsid w:val="005218FD"/>
    <w:rsid w:val="0052379D"/>
    <w:rsid w:val="005443B9"/>
    <w:rsid w:val="00547668"/>
    <w:rsid w:val="00547CCE"/>
    <w:rsid w:val="00565AE6"/>
    <w:rsid w:val="0056687E"/>
    <w:rsid w:val="00572A07"/>
    <w:rsid w:val="0058048B"/>
    <w:rsid w:val="00591C86"/>
    <w:rsid w:val="005A508C"/>
    <w:rsid w:val="005C3D56"/>
    <w:rsid w:val="005C7B22"/>
    <w:rsid w:val="005F6968"/>
    <w:rsid w:val="00631430"/>
    <w:rsid w:val="00646A57"/>
    <w:rsid w:val="006532B7"/>
    <w:rsid w:val="00666647"/>
    <w:rsid w:val="006A30EF"/>
    <w:rsid w:val="006A3CE7"/>
    <w:rsid w:val="006B0CFC"/>
    <w:rsid w:val="006B3531"/>
    <w:rsid w:val="006B7375"/>
    <w:rsid w:val="00706342"/>
    <w:rsid w:val="00720062"/>
    <w:rsid w:val="007323B2"/>
    <w:rsid w:val="007366E2"/>
    <w:rsid w:val="0074530D"/>
    <w:rsid w:val="00746D49"/>
    <w:rsid w:val="007521C8"/>
    <w:rsid w:val="0077322E"/>
    <w:rsid w:val="0078169E"/>
    <w:rsid w:val="00793772"/>
    <w:rsid w:val="007B5D26"/>
    <w:rsid w:val="007E1B6C"/>
    <w:rsid w:val="00824061"/>
    <w:rsid w:val="0084794E"/>
    <w:rsid w:val="008572B0"/>
    <w:rsid w:val="00871A06"/>
    <w:rsid w:val="00883069"/>
    <w:rsid w:val="00891D8E"/>
    <w:rsid w:val="008A0103"/>
    <w:rsid w:val="008A5C18"/>
    <w:rsid w:val="008A61BD"/>
    <w:rsid w:val="008D68DB"/>
    <w:rsid w:val="00911C0E"/>
    <w:rsid w:val="009132AB"/>
    <w:rsid w:val="009142DE"/>
    <w:rsid w:val="009878DE"/>
    <w:rsid w:val="00993D97"/>
    <w:rsid w:val="009E5516"/>
    <w:rsid w:val="009F5524"/>
    <w:rsid w:val="00A039D8"/>
    <w:rsid w:val="00A03D0D"/>
    <w:rsid w:val="00A12155"/>
    <w:rsid w:val="00A15762"/>
    <w:rsid w:val="00A25411"/>
    <w:rsid w:val="00A50076"/>
    <w:rsid w:val="00A54B8F"/>
    <w:rsid w:val="00A6160F"/>
    <w:rsid w:val="00A65ADA"/>
    <w:rsid w:val="00AC663D"/>
    <w:rsid w:val="00AE0BD7"/>
    <w:rsid w:val="00B07E3A"/>
    <w:rsid w:val="00B30E99"/>
    <w:rsid w:val="00B3387A"/>
    <w:rsid w:val="00B45832"/>
    <w:rsid w:val="00B82178"/>
    <w:rsid w:val="00BB38DA"/>
    <w:rsid w:val="00BB6782"/>
    <w:rsid w:val="00BF530D"/>
    <w:rsid w:val="00C20240"/>
    <w:rsid w:val="00C244F2"/>
    <w:rsid w:val="00C32C59"/>
    <w:rsid w:val="00C371AA"/>
    <w:rsid w:val="00C6554A"/>
    <w:rsid w:val="00C77F14"/>
    <w:rsid w:val="00CA0D2E"/>
    <w:rsid w:val="00CA1F64"/>
    <w:rsid w:val="00CA54CF"/>
    <w:rsid w:val="00CB0B9E"/>
    <w:rsid w:val="00CB1FF4"/>
    <w:rsid w:val="00CC0A1F"/>
    <w:rsid w:val="00CE49CB"/>
    <w:rsid w:val="00CE732E"/>
    <w:rsid w:val="00D01899"/>
    <w:rsid w:val="00D10083"/>
    <w:rsid w:val="00D126A9"/>
    <w:rsid w:val="00D21A7A"/>
    <w:rsid w:val="00D33C6B"/>
    <w:rsid w:val="00D47079"/>
    <w:rsid w:val="00D604DD"/>
    <w:rsid w:val="00D67FB6"/>
    <w:rsid w:val="00D74AD2"/>
    <w:rsid w:val="00D967BA"/>
    <w:rsid w:val="00DA2F7F"/>
    <w:rsid w:val="00DA3AFC"/>
    <w:rsid w:val="00DA7F8F"/>
    <w:rsid w:val="00DD37FA"/>
    <w:rsid w:val="00DD4C20"/>
    <w:rsid w:val="00DE6964"/>
    <w:rsid w:val="00DF2EFD"/>
    <w:rsid w:val="00DF3FA2"/>
    <w:rsid w:val="00DF52FA"/>
    <w:rsid w:val="00E06B8B"/>
    <w:rsid w:val="00E15641"/>
    <w:rsid w:val="00E3244B"/>
    <w:rsid w:val="00E346A0"/>
    <w:rsid w:val="00E35752"/>
    <w:rsid w:val="00E4416F"/>
    <w:rsid w:val="00E45349"/>
    <w:rsid w:val="00E61F23"/>
    <w:rsid w:val="00E65E0D"/>
    <w:rsid w:val="00E70A76"/>
    <w:rsid w:val="00EA497C"/>
    <w:rsid w:val="00ED7C44"/>
    <w:rsid w:val="00EE13A4"/>
    <w:rsid w:val="00F02AB1"/>
    <w:rsid w:val="00F112C7"/>
    <w:rsid w:val="00F32E22"/>
    <w:rsid w:val="00F412CC"/>
    <w:rsid w:val="00F43233"/>
    <w:rsid w:val="00F50585"/>
    <w:rsid w:val="00F50D26"/>
    <w:rsid w:val="00F50F5D"/>
    <w:rsid w:val="00F60504"/>
    <w:rsid w:val="00F67FDF"/>
    <w:rsid w:val="00F72017"/>
    <w:rsid w:val="00F86580"/>
    <w:rsid w:val="00FC3E34"/>
    <w:rsid w:val="00FD47A4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DAA49"/>
  <w15:chartTrackingRefBased/>
  <w15:docId w15:val="{66DBFF9A-AF7A-4FC7-93A8-185CE1A5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D2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C0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6580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6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658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30E99"/>
    <w:rPr>
      <w:color w:val="808080"/>
      <w:shd w:val="clear" w:color="auto" w:fill="E6E6E6"/>
    </w:rPr>
  </w:style>
  <w:style w:type="paragraph" w:customStyle="1" w:styleId="Code">
    <w:name w:val="Code"/>
    <w:basedOn w:val="Normal"/>
    <w:next w:val="NoSpacing"/>
    <w:link w:val="CodeChar"/>
    <w:qFormat/>
    <w:rsid w:val="00C77F14"/>
    <w:pPr>
      <w:spacing w:before="0" w:after="0"/>
    </w:pPr>
    <w:rPr>
      <w:rFonts w:ascii="Anonymous Pro" w:hAnsi="Anonymous Pro"/>
      <w:sz w:val="20"/>
    </w:rPr>
  </w:style>
  <w:style w:type="paragraph" w:styleId="NoSpacing">
    <w:name w:val="No Spacing"/>
    <w:uiPriority w:val="1"/>
    <w:semiHidden/>
    <w:unhideWhenUsed/>
    <w:qFormat/>
    <w:rsid w:val="00AC663D"/>
    <w:pPr>
      <w:spacing w:before="0" w:after="0" w:line="240" w:lineRule="auto"/>
    </w:pPr>
  </w:style>
  <w:style w:type="character" w:customStyle="1" w:styleId="CodeChar">
    <w:name w:val="Code Char"/>
    <w:basedOn w:val="DefaultParagraphFont"/>
    <w:link w:val="Code"/>
    <w:rsid w:val="00C77F14"/>
    <w:rPr>
      <w:rFonts w:ascii="Anonymous Pro" w:hAnsi="Anonymous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lggru@kth.se" TargetMode="External"/><Relationship Id="rId4" Type="http://schemas.openxmlformats.org/officeDocument/2006/relationships/styles" Target="styles.xml"/><Relationship Id="rId9" Type="http://schemas.openxmlformats.org/officeDocument/2006/relationships/hyperlink" Target="mailto:avneesh@kth.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vnvy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1734B-A49B-43D3-AAF1-BBBA38894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4591</TotalTime>
  <Pages>16</Pages>
  <Words>2885</Words>
  <Characters>16447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Vyas</dc:creator>
  <cp:keywords/>
  <dc:description/>
  <cp:lastModifiedBy>Algirdas</cp:lastModifiedBy>
  <cp:revision>94</cp:revision>
  <cp:lastPrinted>2017-03-12T17:42:00Z</cp:lastPrinted>
  <dcterms:created xsi:type="dcterms:W3CDTF">2017-03-07T16:44:00Z</dcterms:created>
  <dcterms:modified xsi:type="dcterms:W3CDTF">2017-11-19T19:17:00Z</dcterms:modified>
</cp:coreProperties>
</file>