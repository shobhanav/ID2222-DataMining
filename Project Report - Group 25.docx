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Default="00B30E99" w:rsidP="00C6554A">
      <w:pPr>
        <w:pStyle w:val="Title"/>
      </w:pPr>
      <w:r>
        <w:t>Finding Similar Items: Textually Similar Documents</w:t>
      </w:r>
      <w:r w:rsidR="00F67FDF">
        <w:t xml:space="preserve"> </w:t>
      </w:r>
    </w:p>
    <w:p w:rsidR="00C6554A" w:rsidRPr="00D5413C" w:rsidRDefault="00F67FDF" w:rsidP="00C6554A">
      <w:pPr>
        <w:pStyle w:val="Subtitle"/>
      </w:pPr>
      <w:r>
        <w:t>Project Report</w:t>
      </w:r>
      <w:r w:rsidR="003F4478">
        <w:t xml:space="preserve"> (Group </w:t>
      </w:r>
      <w:r w:rsidR="00B30E99">
        <w:t>25</w:t>
      </w:r>
      <w:r w:rsidR="003F4478">
        <w:t>)</w:t>
      </w:r>
    </w:p>
    <w:p w:rsidR="00C6554A" w:rsidRDefault="0024614A" w:rsidP="00C6554A">
      <w:pPr>
        <w:pStyle w:val="ContactInfo"/>
      </w:pPr>
      <w:hyperlink r:id="rId9" w:history="1">
        <w:r w:rsidR="004A345D" w:rsidRPr="00B30E99">
          <w:rPr>
            <w:rStyle w:val="Hyperlink"/>
          </w:rPr>
          <w:t>avneesh@kth.se</w:t>
        </w:r>
      </w:hyperlink>
      <w:r w:rsidR="004A345D" w:rsidRPr="00B30E99">
        <w:t xml:space="preserve">, </w:t>
      </w:r>
      <w:hyperlink r:id="rId10" w:history="1">
        <w:r w:rsidR="00B30E99" w:rsidRPr="001A34C6">
          <w:rPr>
            <w:rStyle w:val="Hyperlink"/>
          </w:rPr>
          <w:t>alggru@kth.se</w:t>
        </w:r>
      </w:hyperlink>
      <w:r w:rsidR="004A345D" w:rsidRPr="00B30E99">
        <w:t xml:space="preserve"> </w:t>
      </w:r>
      <w:r w:rsidR="00C6554A" w:rsidRPr="00B30E99">
        <w:t>|</w:t>
      </w:r>
      <w:r w:rsidR="00B30E99">
        <w:t>ID2222 Data Mining</w:t>
      </w:r>
      <w:r w:rsidR="00C6554A">
        <w:t xml:space="preserve"> |</w:t>
      </w:r>
      <w:r w:rsidR="00C6554A" w:rsidRPr="00D5413C">
        <w:t xml:space="preserve"> </w:t>
      </w:r>
      <w:r w:rsidR="00B30E99">
        <w:t>12th</w:t>
      </w:r>
      <w:r w:rsidR="004A345D">
        <w:t xml:space="preserve"> </w:t>
      </w:r>
      <w:r w:rsidR="00B30E99">
        <w:t>November</w:t>
      </w:r>
      <w:r w:rsidR="004A345D">
        <w:t xml:space="preserve"> 2017</w:t>
      </w:r>
      <w:r w:rsidR="00C6554A">
        <w:br w:type="page"/>
      </w:r>
    </w:p>
    <w:p w:rsidR="00C6554A" w:rsidRDefault="00E45349" w:rsidP="00C6554A">
      <w:pPr>
        <w:pStyle w:val="Heading1"/>
      </w:pPr>
      <w:bookmarkStart w:id="0" w:name="_GoBack"/>
      <w:bookmarkEnd w:id="0"/>
      <w:r>
        <w:lastRenderedPageBreak/>
        <w:t>Solution</w:t>
      </w:r>
    </w:p>
    <w:p w:rsidR="00C6554A" w:rsidRDefault="006B3531" w:rsidP="006B3531">
      <w:pPr>
        <w:pStyle w:val="ListBullet"/>
        <w:numPr>
          <w:ilvl w:val="0"/>
          <w:numId w:val="0"/>
        </w:numPr>
      </w:pPr>
      <w:r>
        <w:t>In this project, we</w:t>
      </w:r>
      <w:r w:rsidR="003B5090">
        <w:t xml:space="preserve"> attempt to find similar documents among 10 documents</w:t>
      </w:r>
      <w:r w:rsidR="00E06B8B">
        <w:t xml:space="preserve"> using </w:t>
      </w:r>
      <w:proofErr w:type="spellStart"/>
      <w:r w:rsidR="00E06B8B">
        <w:t>Jaccard</w:t>
      </w:r>
      <w:proofErr w:type="spellEnd"/>
      <w:r w:rsidR="00E06B8B">
        <w:t xml:space="preserve"> Similarity. For this, we do the following:</w:t>
      </w:r>
    </w:p>
    <w:p w:rsidR="00E06B8B" w:rsidRDefault="00E06B8B" w:rsidP="00E06B8B">
      <w:pPr>
        <w:pStyle w:val="ListBullet"/>
        <w:numPr>
          <w:ilvl w:val="0"/>
          <w:numId w:val="29"/>
        </w:numPr>
      </w:pPr>
      <w:r>
        <w:t>Perform shingling of the documents by creating a set of unique shingles of length k (k-shingles) from the content of the document.</w:t>
      </w:r>
    </w:p>
    <w:p w:rsidR="00E06B8B" w:rsidRDefault="00E45349" w:rsidP="00E40B1B">
      <w:pPr>
        <w:pStyle w:val="ListBullet"/>
        <w:numPr>
          <w:ilvl w:val="0"/>
          <w:numId w:val="29"/>
        </w:numPr>
      </w:pPr>
      <w:r>
        <w:t xml:space="preserve">Then we map each shingle to an integer value using </w:t>
      </w:r>
      <w:proofErr w:type="spellStart"/>
      <w:r>
        <w:t>hashCode</w:t>
      </w:r>
      <w:proofErr w:type="spellEnd"/>
      <w:r>
        <w:t xml:space="preserve"> method of String class. Please note that </w:t>
      </w:r>
      <w:r w:rsidR="00386073">
        <w:t>as number of integer values can be less than possible k-shingles, hashing may result in</w:t>
      </w:r>
      <w:r>
        <w:t xml:space="preserve"> collisions where two distinct shingles get mapped to the same integer value. But we assume that such collisions will be rare and will not significantly impact the overall </w:t>
      </w:r>
      <w:proofErr w:type="spellStart"/>
      <w:r>
        <w:t>Jaccard</w:t>
      </w:r>
      <w:proofErr w:type="spellEnd"/>
      <w:r>
        <w:t xml:space="preserve"> similarity</w:t>
      </w:r>
      <w:r w:rsidR="00386073">
        <w:t>.</w:t>
      </w:r>
    </w:p>
    <w:p w:rsidR="000F0C2E" w:rsidRDefault="00386073" w:rsidP="007D1262">
      <w:pPr>
        <w:pStyle w:val="ListBullet"/>
        <w:numPr>
          <w:ilvl w:val="0"/>
          <w:numId w:val="29"/>
        </w:numPr>
      </w:pPr>
      <w:proofErr w:type="spellStart"/>
      <w:r>
        <w:t>Jaccard</w:t>
      </w:r>
      <w:proofErr w:type="spellEnd"/>
      <w:r>
        <w:t xml:space="preserve"> similarity between two documents (A and B) is computed by </w:t>
      </w:r>
      <w:r w:rsidR="000F0C2E">
        <w:t xml:space="preserve">taking the ratio of unique shingles present in both documents and total distinct shingles in two documents. </w:t>
      </w:r>
      <w:bookmarkStart w:id="1" w:name="_Toc476925471"/>
    </w:p>
    <w:bookmarkEnd w:id="1"/>
    <w:p w:rsidR="0058048B" w:rsidRDefault="000F0C2E" w:rsidP="000F0C2E">
      <w:pPr>
        <w:pStyle w:val="ListBullet"/>
        <w:numPr>
          <w:ilvl w:val="0"/>
          <w:numId w:val="0"/>
        </w:numPr>
      </w:pPr>
      <w:r>
        <w:t xml:space="preserve">For very large documents, </w:t>
      </w:r>
      <w:r w:rsidR="00CA1F64">
        <w:t>space requirement</w:t>
      </w:r>
      <w:r>
        <w:t xml:space="preserve"> to store </w:t>
      </w:r>
      <w:r w:rsidR="00CA1F64">
        <w:t>k-</w:t>
      </w:r>
      <w:r>
        <w:t>shingles</w:t>
      </w:r>
      <w:r w:rsidR="00CA1F64">
        <w:t xml:space="preserve"> </w:t>
      </w:r>
      <w:r w:rsidR="001E34EF">
        <w:t xml:space="preserve">could be high and prohibitive. So instead, we employ </w:t>
      </w:r>
      <w:proofErr w:type="spellStart"/>
      <w:r w:rsidR="001E34EF">
        <w:t>Minhashing</w:t>
      </w:r>
      <w:proofErr w:type="spellEnd"/>
      <w:r w:rsidR="001E34EF">
        <w:t xml:space="preserve"> technique as follows:</w:t>
      </w:r>
    </w:p>
    <w:p w:rsidR="001E34EF" w:rsidRDefault="001E34EF" w:rsidP="001E34EF">
      <w:pPr>
        <w:pStyle w:val="ListBullet"/>
        <w:numPr>
          <w:ilvl w:val="0"/>
          <w:numId w:val="30"/>
        </w:numPr>
      </w:pPr>
      <w:r>
        <w:t>Randomly generate n hash functions of the form</w:t>
      </w:r>
      <w:r w:rsidR="00746D49">
        <w:t xml:space="preserve"> </w:t>
      </w:r>
      <w:proofErr w:type="gramStart"/>
      <w:r w:rsidR="00746D49">
        <w:t>(</w:t>
      </w:r>
      <w:r>
        <w:t xml:space="preserve"> (</w:t>
      </w:r>
      <w:proofErr w:type="gramEnd"/>
      <w:r>
        <w:t>ax + b) mod c</w:t>
      </w:r>
      <w:r w:rsidR="00746D49">
        <w:t>)</w:t>
      </w:r>
      <w:r>
        <w:t xml:space="preserve"> by randomly generating n values for coefficients a and b. c is chosen to be a</w:t>
      </w:r>
      <w:r w:rsidR="00746D49">
        <w:t xml:space="preserve"> constant</w:t>
      </w:r>
      <w:r>
        <w:t xml:space="preserve"> prime number</w:t>
      </w:r>
      <w:r w:rsidR="00746D49">
        <w:t>.</w:t>
      </w:r>
    </w:p>
    <w:p w:rsidR="00746D49" w:rsidRDefault="00746D49" w:rsidP="001E34EF">
      <w:pPr>
        <w:pStyle w:val="ListBullet"/>
        <w:numPr>
          <w:ilvl w:val="0"/>
          <w:numId w:val="30"/>
        </w:numPr>
      </w:pPr>
      <w:r>
        <w:t xml:space="preserve">For a given shingle set, </w:t>
      </w:r>
      <w:proofErr w:type="spellStart"/>
      <w:r>
        <w:t>minhash</w:t>
      </w:r>
      <w:proofErr w:type="spellEnd"/>
      <w:r>
        <w:t xml:space="preserve"> signature of size n is generated</w:t>
      </w:r>
      <w:r w:rsidR="00F60504">
        <w:t xml:space="preserve"> as follows. Each of n hash functions</w:t>
      </w:r>
      <w:r w:rsidR="001B7272">
        <w:t xml:space="preserve"> are</w:t>
      </w:r>
      <w:r w:rsidR="00F60504">
        <w:t xml:space="preserve"> applied to each element of given shingle set. And then </w:t>
      </w:r>
      <w:proofErr w:type="spellStart"/>
      <w:r w:rsidR="00F60504">
        <w:t>minhash</w:t>
      </w:r>
      <w:proofErr w:type="spellEnd"/>
      <w:r w:rsidR="00F60504">
        <w:t xml:space="preserve"> value which is the minimum hash value among all elements for a given hash function is selected. Thus</w:t>
      </w:r>
      <w:r w:rsidR="001B7272">
        <w:t>,</w:t>
      </w:r>
      <w:r w:rsidR="00F60504">
        <w:t xml:space="preserve"> n </w:t>
      </w:r>
      <w:proofErr w:type="spellStart"/>
      <w:r w:rsidR="00F60504">
        <w:t>minhash</w:t>
      </w:r>
      <w:proofErr w:type="spellEnd"/>
      <w:r w:rsidR="00F60504">
        <w:t xml:space="preserve"> value set is generated for the given shingle set.</w:t>
      </w:r>
    </w:p>
    <w:p w:rsidR="001B7272" w:rsidRDefault="001B7272" w:rsidP="001E34EF">
      <w:pPr>
        <w:pStyle w:val="ListBullet"/>
        <w:numPr>
          <w:ilvl w:val="0"/>
          <w:numId w:val="30"/>
        </w:numPr>
      </w:pPr>
      <w:r>
        <w:t xml:space="preserve">Finally, similarity between two documents is computed by calculating the ratio of </w:t>
      </w:r>
      <w:r w:rsidR="00A65ADA">
        <w:t>identical</w:t>
      </w:r>
      <w:r>
        <w:t xml:space="preserve"> </w:t>
      </w:r>
      <w:proofErr w:type="spellStart"/>
      <w:r>
        <w:t>minhash</w:t>
      </w:r>
      <w:proofErr w:type="spellEnd"/>
      <w:r>
        <w:t xml:space="preserve"> values among total n </w:t>
      </w:r>
      <w:proofErr w:type="spellStart"/>
      <w:r>
        <w:t>minhash</w:t>
      </w:r>
      <w:proofErr w:type="spellEnd"/>
      <w:r>
        <w:t xml:space="preserve"> values.</w:t>
      </w:r>
    </w:p>
    <w:p w:rsidR="003A5B1B" w:rsidRDefault="003A5B1B" w:rsidP="003A5B1B">
      <w:pPr>
        <w:pStyle w:val="ListParagraph"/>
      </w:pPr>
    </w:p>
    <w:p w:rsidR="00A15762" w:rsidRDefault="000D5E57" w:rsidP="00A15762">
      <w:pPr>
        <w:pStyle w:val="Heading1"/>
      </w:pPr>
      <w:r>
        <w:t>Instructions to run</w:t>
      </w:r>
    </w:p>
    <w:p w:rsidR="00572A07" w:rsidRDefault="00572A07" w:rsidP="00DF2EFD">
      <w:pPr>
        <w:pStyle w:val="ListParagraph"/>
        <w:numPr>
          <w:ilvl w:val="0"/>
          <w:numId w:val="32"/>
        </w:numPr>
      </w:pPr>
      <w:r>
        <w:t>From the root folder run "</w:t>
      </w:r>
      <w:proofErr w:type="spellStart"/>
      <w:r>
        <w:t>sbt</w:t>
      </w:r>
      <w:proofErr w:type="spellEnd"/>
      <w:r>
        <w:t>"</w:t>
      </w:r>
      <w:r w:rsidR="002665A6">
        <w:t>.</w:t>
      </w:r>
    </w:p>
    <w:p w:rsidR="00572A07" w:rsidRDefault="00572A07" w:rsidP="00DF2EFD">
      <w:pPr>
        <w:pStyle w:val="ListParagraph"/>
        <w:numPr>
          <w:ilvl w:val="0"/>
          <w:numId w:val="32"/>
        </w:numPr>
      </w:pPr>
      <w:r>
        <w:t xml:space="preserve">(Optional) In </w:t>
      </w:r>
      <w:proofErr w:type="spellStart"/>
      <w:r>
        <w:t>sbt</w:t>
      </w:r>
      <w:proofErr w:type="spellEnd"/>
      <w:r>
        <w:t xml:space="preserve"> shell run "eclipse" to create an eclipse project that can be imported into eclipse</w:t>
      </w:r>
      <w:r w:rsidR="002665A6">
        <w:t>.</w:t>
      </w:r>
    </w:p>
    <w:p w:rsidR="00572A07" w:rsidRDefault="00572A07" w:rsidP="00DF2EFD">
      <w:pPr>
        <w:pStyle w:val="ListParagraph"/>
        <w:numPr>
          <w:ilvl w:val="0"/>
          <w:numId w:val="32"/>
        </w:numPr>
      </w:pPr>
      <w:r>
        <w:t xml:space="preserve">In </w:t>
      </w:r>
      <w:proofErr w:type="spellStart"/>
      <w:r>
        <w:t>sbt</w:t>
      </w:r>
      <w:proofErr w:type="spellEnd"/>
      <w:r>
        <w:t xml:space="preserve"> shell run "compile"</w:t>
      </w:r>
      <w:r w:rsidR="002665A6">
        <w:t>.</w:t>
      </w:r>
    </w:p>
    <w:p w:rsidR="00572A07" w:rsidRDefault="002665A6" w:rsidP="00DF2EFD">
      <w:pPr>
        <w:pStyle w:val="ListParagraph"/>
        <w:numPr>
          <w:ilvl w:val="0"/>
          <w:numId w:val="32"/>
        </w:numPr>
      </w:pPr>
      <w:r>
        <w:t xml:space="preserve">In </w:t>
      </w:r>
      <w:proofErr w:type="spellStart"/>
      <w:r>
        <w:t>sbt</w:t>
      </w:r>
      <w:proofErr w:type="spellEnd"/>
      <w:r>
        <w:t xml:space="preserve"> shell run "run"</w:t>
      </w:r>
      <w:r w:rsidR="00572A07">
        <w:t xml:space="preserve">. </w:t>
      </w:r>
    </w:p>
    <w:p w:rsidR="00572A07" w:rsidRDefault="00572A07" w:rsidP="00572A07">
      <w:pPr>
        <w:pStyle w:val="ListParagraph"/>
      </w:pPr>
    </w:p>
    <w:p w:rsidR="00572A07" w:rsidRDefault="00572A07" w:rsidP="00572A07">
      <w:pPr>
        <w:pStyle w:val="ListParagraph"/>
      </w:pPr>
      <w:r>
        <w:lastRenderedPageBreak/>
        <w:t>Functionalities of various classes from the project are briefly described below</w:t>
      </w:r>
    </w:p>
    <w:p w:rsidR="00572A07" w:rsidRDefault="00572A07" w:rsidP="00572A07">
      <w:pPr>
        <w:pStyle w:val="ListParagraph"/>
      </w:pPr>
    </w:p>
    <w:p w:rsidR="00572A07" w:rsidRDefault="00572A07" w:rsidP="00DF2EFD">
      <w:pPr>
        <w:pStyle w:val="ListParagraph"/>
        <w:numPr>
          <w:ilvl w:val="0"/>
          <w:numId w:val="33"/>
        </w:numPr>
      </w:pPr>
      <w:proofErr w:type="spellStart"/>
      <w:r>
        <w:t>Main.scala</w:t>
      </w:r>
      <w:proofErr w:type="spellEnd"/>
      <w:r>
        <w:t xml:space="preserve"> -             </w:t>
      </w:r>
      <w:r w:rsidR="00DF2EFD">
        <w:t xml:space="preserve"> </w:t>
      </w:r>
      <w:r>
        <w:t>Main entry point to the project</w:t>
      </w:r>
    </w:p>
    <w:p w:rsidR="00572A07" w:rsidRDefault="00572A07" w:rsidP="00DF2EFD">
      <w:pPr>
        <w:pStyle w:val="ListParagraph"/>
        <w:numPr>
          <w:ilvl w:val="0"/>
          <w:numId w:val="33"/>
        </w:numPr>
      </w:pPr>
      <w:proofErr w:type="spellStart"/>
      <w:r>
        <w:t>Shingle.scala</w:t>
      </w:r>
      <w:proofErr w:type="spellEnd"/>
      <w:r>
        <w:t xml:space="preserve"> -          Created hashed k-shingles of all documents present unde</w:t>
      </w:r>
      <w:r w:rsidR="00DF2EFD">
        <w:t xml:space="preserve">r </w:t>
      </w:r>
      <w:proofErr w:type="spellStart"/>
      <w:r w:rsidR="00DF2EFD">
        <w:t>src</w:t>
      </w:r>
      <w:proofErr w:type="spellEnd"/>
      <w:r w:rsidR="00DF2EFD">
        <w:t xml:space="preserve">/main/resources/documents </w:t>
      </w:r>
      <w:r>
        <w:t xml:space="preserve">directory.  k=10 defined in </w:t>
      </w:r>
      <w:proofErr w:type="spellStart"/>
      <w:r>
        <w:t>Main.scala</w:t>
      </w:r>
      <w:proofErr w:type="spellEnd"/>
    </w:p>
    <w:p w:rsidR="00572A07" w:rsidRDefault="00DF2EFD" w:rsidP="00DF2EFD">
      <w:pPr>
        <w:pStyle w:val="ListParagraph"/>
        <w:numPr>
          <w:ilvl w:val="0"/>
          <w:numId w:val="33"/>
        </w:numPr>
      </w:pPr>
      <w:proofErr w:type="spellStart"/>
      <w:r>
        <w:t>CompareSet.scala</w:t>
      </w:r>
      <w:proofErr w:type="spellEnd"/>
      <w:r>
        <w:t xml:space="preserve"> -  </w:t>
      </w:r>
      <w:r w:rsidR="00572A07">
        <w:t xml:space="preserve">Computes </w:t>
      </w:r>
      <w:proofErr w:type="spellStart"/>
      <w:r w:rsidR="00572A07">
        <w:t>Jaccard</w:t>
      </w:r>
      <w:proofErr w:type="spellEnd"/>
      <w:r w:rsidR="00572A07">
        <w:t xml:space="preserve"> similarity of two given sets</w:t>
      </w:r>
    </w:p>
    <w:p w:rsidR="00DF2EFD" w:rsidRDefault="00572A07" w:rsidP="00DF2EFD">
      <w:pPr>
        <w:pStyle w:val="ListParagraph"/>
        <w:numPr>
          <w:ilvl w:val="0"/>
          <w:numId w:val="33"/>
        </w:numPr>
      </w:pPr>
      <w:proofErr w:type="spellStart"/>
      <w:r>
        <w:t>MinHashing.scala</w:t>
      </w:r>
      <w:proofErr w:type="spellEnd"/>
      <w:r>
        <w:t xml:space="preserve"> -  Computes </w:t>
      </w:r>
      <w:proofErr w:type="spellStart"/>
      <w:r>
        <w:t>MinHash</w:t>
      </w:r>
      <w:proofErr w:type="spellEnd"/>
      <w:r>
        <w:t xml:space="preserve"> signature of a given size (n) for a given set of hashed shingles. n=8 used in </w:t>
      </w:r>
      <w:proofErr w:type="spellStart"/>
      <w:r>
        <w:t>Main.scala</w:t>
      </w:r>
      <w:proofErr w:type="spellEnd"/>
      <w:r w:rsidR="00DF2EFD">
        <w:t xml:space="preserve">. </w:t>
      </w:r>
    </w:p>
    <w:p w:rsidR="008572B0" w:rsidRDefault="00572A07" w:rsidP="00DF2EFD">
      <w:pPr>
        <w:pStyle w:val="ListParagraph"/>
        <w:numPr>
          <w:ilvl w:val="0"/>
          <w:numId w:val="33"/>
        </w:numPr>
      </w:pPr>
      <w:proofErr w:type="spellStart"/>
      <w:r>
        <w:t>CompareSignature.scala</w:t>
      </w:r>
      <w:proofErr w:type="spellEnd"/>
      <w:r>
        <w:t xml:space="preserve"> - Compares to given </w:t>
      </w:r>
      <w:proofErr w:type="spellStart"/>
      <w:r>
        <w:t>minHash</w:t>
      </w:r>
      <w:proofErr w:type="spellEnd"/>
      <w:r>
        <w:t xml:space="preserve"> signature set and returns the similarity measure (ratio of matching </w:t>
      </w:r>
      <w:proofErr w:type="spellStart"/>
      <w:r>
        <w:t>minhash</w:t>
      </w:r>
      <w:proofErr w:type="spellEnd"/>
      <w:r>
        <w:t xml:space="preserve"> values and total </w:t>
      </w:r>
      <w:proofErr w:type="spellStart"/>
      <w:r>
        <w:t>minhash</w:t>
      </w:r>
      <w:proofErr w:type="spellEnd"/>
      <w:r>
        <w:t xml:space="preserve"> values)</w:t>
      </w:r>
      <w:r w:rsidR="008572B0">
        <w:t xml:space="preserve"> </w:t>
      </w:r>
    </w:p>
    <w:p w:rsidR="00A15762" w:rsidRPr="00A15762" w:rsidRDefault="0056687E" w:rsidP="00A15762">
      <w:pPr>
        <w:pStyle w:val="Heading1"/>
      </w:pPr>
      <w:r>
        <w:t>Results</w:t>
      </w:r>
    </w:p>
    <w:p w:rsidR="00993D97" w:rsidRDefault="007323B2" w:rsidP="00993D97">
      <w:r>
        <w:t xml:space="preserve"> </w:t>
      </w:r>
    </w:p>
    <w:p w:rsidR="00086426" w:rsidRDefault="00086426" w:rsidP="00993D97"/>
    <w:p w:rsidR="00086426" w:rsidRDefault="00086426" w:rsidP="00993D97"/>
    <w:p w:rsidR="00086426" w:rsidRDefault="00086426" w:rsidP="00993D97"/>
    <w:sectPr w:rsidR="00086426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14A" w:rsidRDefault="0024614A" w:rsidP="00C6554A">
      <w:pPr>
        <w:spacing w:before="0" w:after="0" w:line="240" w:lineRule="auto"/>
      </w:pPr>
      <w:r>
        <w:separator/>
      </w:r>
    </w:p>
  </w:endnote>
  <w:endnote w:type="continuationSeparator" w:id="0">
    <w:p w:rsidR="0024614A" w:rsidRDefault="0024614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71F9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14A" w:rsidRDefault="0024614A" w:rsidP="00C6554A">
      <w:pPr>
        <w:spacing w:before="0" w:after="0" w:line="240" w:lineRule="auto"/>
      </w:pPr>
      <w:r>
        <w:separator/>
      </w:r>
    </w:p>
  </w:footnote>
  <w:footnote w:type="continuationSeparator" w:id="0">
    <w:p w:rsidR="0024614A" w:rsidRDefault="0024614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1B7827"/>
    <w:multiLevelType w:val="hybridMultilevel"/>
    <w:tmpl w:val="87F67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8F7188"/>
    <w:multiLevelType w:val="hybridMultilevel"/>
    <w:tmpl w:val="F4F29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0B0A96"/>
    <w:multiLevelType w:val="hybridMultilevel"/>
    <w:tmpl w:val="27205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113F3E62"/>
    <w:multiLevelType w:val="hybridMultilevel"/>
    <w:tmpl w:val="DA382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6F250F"/>
    <w:multiLevelType w:val="hybridMultilevel"/>
    <w:tmpl w:val="4AE23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280A57"/>
    <w:multiLevelType w:val="hybridMultilevel"/>
    <w:tmpl w:val="10503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61482"/>
    <w:multiLevelType w:val="hybridMultilevel"/>
    <w:tmpl w:val="43BAA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47338"/>
    <w:multiLevelType w:val="hybridMultilevel"/>
    <w:tmpl w:val="E5708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C002A"/>
    <w:multiLevelType w:val="hybridMultilevel"/>
    <w:tmpl w:val="E386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574A1"/>
    <w:multiLevelType w:val="hybridMultilevel"/>
    <w:tmpl w:val="2A149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E2941DE"/>
    <w:multiLevelType w:val="hybridMultilevel"/>
    <w:tmpl w:val="3C1ED8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09D7015"/>
    <w:multiLevelType w:val="hybridMultilevel"/>
    <w:tmpl w:val="2C26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E759E"/>
    <w:multiLevelType w:val="hybridMultilevel"/>
    <w:tmpl w:val="F5486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161051"/>
    <w:multiLevelType w:val="hybridMultilevel"/>
    <w:tmpl w:val="70B8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81675"/>
    <w:multiLevelType w:val="hybridMultilevel"/>
    <w:tmpl w:val="9D180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5C372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B49E9"/>
    <w:multiLevelType w:val="hybridMultilevel"/>
    <w:tmpl w:val="928C9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67EE1"/>
    <w:multiLevelType w:val="hybridMultilevel"/>
    <w:tmpl w:val="F36ABB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D87ED8"/>
    <w:multiLevelType w:val="hybridMultilevel"/>
    <w:tmpl w:val="D0282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F5C372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2"/>
  </w:num>
  <w:num w:numId="6">
    <w:abstractNumId w:val="10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24"/>
  </w:num>
  <w:num w:numId="18">
    <w:abstractNumId w:val="13"/>
  </w:num>
  <w:num w:numId="19">
    <w:abstractNumId w:val="26"/>
  </w:num>
  <w:num w:numId="20">
    <w:abstractNumId w:val="21"/>
  </w:num>
  <w:num w:numId="21">
    <w:abstractNumId w:val="12"/>
  </w:num>
  <w:num w:numId="22">
    <w:abstractNumId w:val="16"/>
  </w:num>
  <w:num w:numId="23">
    <w:abstractNumId w:val="20"/>
  </w:num>
  <w:num w:numId="24">
    <w:abstractNumId w:val="18"/>
  </w:num>
  <w:num w:numId="25">
    <w:abstractNumId w:val="17"/>
  </w:num>
  <w:num w:numId="26">
    <w:abstractNumId w:val="15"/>
  </w:num>
  <w:num w:numId="27">
    <w:abstractNumId w:val="19"/>
  </w:num>
  <w:num w:numId="28">
    <w:abstractNumId w:val="28"/>
  </w:num>
  <w:num w:numId="29">
    <w:abstractNumId w:val="29"/>
  </w:num>
  <w:num w:numId="30">
    <w:abstractNumId w:val="30"/>
  </w:num>
  <w:num w:numId="31">
    <w:abstractNumId w:val="23"/>
  </w:num>
  <w:num w:numId="32">
    <w:abstractNumId w:val="27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45D"/>
    <w:rsid w:val="0000788D"/>
    <w:rsid w:val="00016FEA"/>
    <w:rsid w:val="0001745A"/>
    <w:rsid w:val="00017B8E"/>
    <w:rsid w:val="00021CFD"/>
    <w:rsid w:val="000574A1"/>
    <w:rsid w:val="00071F9D"/>
    <w:rsid w:val="00076DE6"/>
    <w:rsid w:val="00080273"/>
    <w:rsid w:val="00086426"/>
    <w:rsid w:val="00086FDB"/>
    <w:rsid w:val="00093843"/>
    <w:rsid w:val="0009637A"/>
    <w:rsid w:val="000C6442"/>
    <w:rsid w:val="000D5E57"/>
    <w:rsid w:val="000E7502"/>
    <w:rsid w:val="000F0C2E"/>
    <w:rsid w:val="00127012"/>
    <w:rsid w:val="00143DD3"/>
    <w:rsid w:val="001754BC"/>
    <w:rsid w:val="00177366"/>
    <w:rsid w:val="001A2C96"/>
    <w:rsid w:val="001B0FCE"/>
    <w:rsid w:val="001B7272"/>
    <w:rsid w:val="001E34EF"/>
    <w:rsid w:val="0022159A"/>
    <w:rsid w:val="00237D96"/>
    <w:rsid w:val="0024464C"/>
    <w:rsid w:val="00245890"/>
    <w:rsid w:val="0024614A"/>
    <w:rsid w:val="002554CD"/>
    <w:rsid w:val="002665A6"/>
    <w:rsid w:val="002701F6"/>
    <w:rsid w:val="00274707"/>
    <w:rsid w:val="00291C75"/>
    <w:rsid w:val="00293B83"/>
    <w:rsid w:val="002B1C7F"/>
    <w:rsid w:val="002B4294"/>
    <w:rsid w:val="002D4DB5"/>
    <w:rsid w:val="00325F8B"/>
    <w:rsid w:val="003325D5"/>
    <w:rsid w:val="00333D0D"/>
    <w:rsid w:val="003457E3"/>
    <w:rsid w:val="00360170"/>
    <w:rsid w:val="00374305"/>
    <w:rsid w:val="0038084C"/>
    <w:rsid w:val="0038220D"/>
    <w:rsid w:val="00386073"/>
    <w:rsid w:val="003A5B1B"/>
    <w:rsid w:val="003B5090"/>
    <w:rsid w:val="003B59F2"/>
    <w:rsid w:val="003F4478"/>
    <w:rsid w:val="00412691"/>
    <w:rsid w:val="004266AD"/>
    <w:rsid w:val="0042783C"/>
    <w:rsid w:val="00451B5F"/>
    <w:rsid w:val="004A345D"/>
    <w:rsid w:val="004C049F"/>
    <w:rsid w:val="004D01BA"/>
    <w:rsid w:val="004D0572"/>
    <w:rsid w:val="004E4C39"/>
    <w:rsid w:val="004F2DFB"/>
    <w:rsid w:val="005000E2"/>
    <w:rsid w:val="005060E9"/>
    <w:rsid w:val="005218FD"/>
    <w:rsid w:val="0052379D"/>
    <w:rsid w:val="005443B9"/>
    <w:rsid w:val="00547668"/>
    <w:rsid w:val="00547CCE"/>
    <w:rsid w:val="0056687E"/>
    <w:rsid w:val="00572A07"/>
    <w:rsid w:val="0058048B"/>
    <w:rsid w:val="00591C86"/>
    <w:rsid w:val="005A508C"/>
    <w:rsid w:val="005C3D56"/>
    <w:rsid w:val="005C7B22"/>
    <w:rsid w:val="00631430"/>
    <w:rsid w:val="00646A57"/>
    <w:rsid w:val="006532B7"/>
    <w:rsid w:val="00666647"/>
    <w:rsid w:val="006A30EF"/>
    <w:rsid w:val="006A3CE7"/>
    <w:rsid w:val="006B0CFC"/>
    <w:rsid w:val="006B3531"/>
    <w:rsid w:val="006B7375"/>
    <w:rsid w:val="00706342"/>
    <w:rsid w:val="00720062"/>
    <w:rsid w:val="007323B2"/>
    <w:rsid w:val="007366E2"/>
    <w:rsid w:val="0074530D"/>
    <w:rsid w:val="00746D49"/>
    <w:rsid w:val="007521C8"/>
    <w:rsid w:val="0077322E"/>
    <w:rsid w:val="0078169E"/>
    <w:rsid w:val="00793772"/>
    <w:rsid w:val="007B5D26"/>
    <w:rsid w:val="007E1B6C"/>
    <w:rsid w:val="0084794E"/>
    <w:rsid w:val="008572B0"/>
    <w:rsid w:val="00871A06"/>
    <w:rsid w:val="00883069"/>
    <w:rsid w:val="00891D8E"/>
    <w:rsid w:val="008A0103"/>
    <w:rsid w:val="008A5C18"/>
    <w:rsid w:val="008A61BD"/>
    <w:rsid w:val="008D68DB"/>
    <w:rsid w:val="00911C0E"/>
    <w:rsid w:val="009132AB"/>
    <w:rsid w:val="009142DE"/>
    <w:rsid w:val="009878DE"/>
    <w:rsid w:val="00993D97"/>
    <w:rsid w:val="009E5516"/>
    <w:rsid w:val="009F5524"/>
    <w:rsid w:val="00A039D8"/>
    <w:rsid w:val="00A03D0D"/>
    <w:rsid w:val="00A12155"/>
    <w:rsid w:val="00A15762"/>
    <w:rsid w:val="00A25411"/>
    <w:rsid w:val="00A50076"/>
    <w:rsid w:val="00A54B8F"/>
    <w:rsid w:val="00A6160F"/>
    <w:rsid w:val="00A65ADA"/>
    <w:rsid w:val="00AE0BD7"/>
    <w:rsid w:val="00B07E3A"/>
    <w:rsid w:val="00B30E99"/>
    <w:rsid w:val="00B3387A"/>
    <w:rsid w:val="00BB38DA"/>
    <w:rsid w:val="00BB6782"/>
    <w:rsid w:val="00BF530D"/>
    <w:rsid w:val="00C20240"/>
    <w:rsid w:val="00C244F2"/>
    <w:rsid w:val="00C32C59"/>
    <w:rsid w:val="00C371AA"/>
    <w:rsid w:val="00C6554A"/>
    <w:rsid w:val="00CA0D2E"/>
    <w:rsid w:val="00CA1F64"/>
    <w:rsid w:val="00CB0B9E"/>
    <w:rsid w:val="00CB1FF4"/>
    <w:rsid w:val="00CC0A1F"/>
    <w:rsid w:val="00CE49CB"/>
    <w:rsid w:val="00CE732E"/>
    <w:rsid w:val="00D01899"/>
    <w:rsid w:val="00D10083"/>
    <w:rsid w:val="00D126A9"/>
    <w:rsid w:val="00D21A7A"/>
    <w:rsid w:val="00D33C6B"/>
    <w:rsid w:val="00D47079"/>
    <w:rsid w:val="00D604DD"/>
    <w:rsid w:val="00D67FB6"/>
    <w:rsid w:val="00D967BA"/>
    <w:rsid w:val="00DA2F7F"/>
    <w:rsid w:val="00DA3AFC"/>
    <w:rsid w:val="00DA7F8F"/>
    <w:rsid w:val="00DD37FA"/>
    <w:rsid w:val="00DD4C20"/>
    <w:rsid w:val="00DE6964"/>
    <w:rsid w:val="00DF2EFD"/>
    <w:rsid w:val="00DF3FA2"/>
    <w:rsid w:val="00DF52FA"/>
    <w:rsid w:val="00E06B8B"/>
    <w:rsid w:val="00E3244B"/>
    <w:rsid w:val="00E346A0"/>
    <w:rsid w:val="00E35752"/>
    <w:rsid w:val="00E4416F"/>
    <w:rsid w:val="00E45349"/>
    <w:rsid w:val="00E61F23"/>
    <w:rsid w:val="00E65E0D"/>
    <w:rsid w:val="00E70A76"/>
    <w:rsid w:val="00EA497C"/>
    <w:rsid w:val="00ED7C44"/>
    <w:rsid w:val="00EE13A4"/>
    <w:rsid w:val="00F02AB1"/>
    <w:rsid w:val="00F112C7"/>
    <w:rsid w:val="00F32E22"/>
    <w:rsid w:val="00F412CC"/>
    <w:rsid w:val="00F43233"/>
    <w:rsid w:val="00F50585"/>
    <w:rsid w:val="00F50D26"/>
    <w:rsid w:val="00F50F5D"/>
    <w:rsid w:val="00F60504"/>
    <w:rsid w:val="00F67FDF"/>
    <w:rsid w:val="00F86580"/>
    <w:rsid w:val="00FC3E34"/>
    <w:rsid w:val="00FD47A4"/>
    <w:rsid w:val="00FE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A6E02"/>
  <w15:chartTrackingRefBased/>
  <w15:docId w15:val="{66DBFF9A-AF7A-4FC7-93A8-185CE1A5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D2E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CC0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86580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865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65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6580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30E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0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alggru@kth.se" TargetMode="External"/><Relationship Id="rId4" Type="http://schemas.openxmlformats.org/officeDocument/2006/relationships/styles" Target="styles.xml"/><Relationship Id="rId9" Type="http://schemas.openxmlformats.org/officeDocument/2006/relationships/hyperlink" Target="mailto:avneesh@kth.s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avnvya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2C6DBC-0901-455F-96CE-2DEEA96C8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4470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Avneesh Vyas</dc:creator>
  <cp:keywords/>
  <dc:description/>
  <cp:lastModifiedBy>Avneesh Vyas</cp:lastModifiedBy>
  <cp:revision>88</cp:revision>
  <cp:lastPrinted>2017-03-12T17:42:00Z</cp:lastPrinted>
  <dcterms:created xsi:type="dcterms:W3CDTF">2017-03-07T16:44:00Z</dcterms:created>
  <dcterms:modified xsi:type="dcterms:W3CDTF">2017-11-12T15:07:00Z</dcterms:modified>
</cp:coreProperties>
</file>